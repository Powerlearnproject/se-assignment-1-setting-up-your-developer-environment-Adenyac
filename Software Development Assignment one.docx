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52E5" w14:textId="156F7051" w:rsidR="00B873EE" w:rsidRPr="0088187E" w:rsidRDefault="000A339C">
      <w:pPr>
        <w:pStyle w:val="Title"/>
        <w:rPr>
          <w:rFonts w:ascii="Times New Roman" w:hAnsi="Times New Roman" w:cs="Times New Roman"/>
        </w:rPr>
      </w:pPr>
      <w:r w:rsidRPr="0088187E">
        <w:rPr>
          <w:rFonts w:ascii="Times New Roman" w:hAnsi="Times New Roman" w:cs="Times New Roman"/>
        </w:rPr>
        <w:t>Software Development Week Two</w:t>
      </w:r>
      <w:r w:rsidR="003F2C55" w:rsidRPr="0088187E">
        <w:rPr>
          <w:rFonts w:ascii="Times New Roman" w:hAnsi="Times New Roman" w:cs="Times New Roman"/>
        </w:rPr>
        <w:t xml:space="preserve"> Assignment one</w:t>
      </w:r>
    </w:p>
    <w:p w14:paraId="69878474" w14:textId="6DC048F0" w:rsidR="00B873EE" w:rsidRPr="0088187E" w:rsidRDefault="003F2C55" w:rsidP="003F2C55">
      <w:pPr>
        <w:pStyle w:val="Heading1"/>
        <w:rPr>
          <w:rFonts w:ascii="Times New Roman" w:hAnsi="Times New Roman" w:cs="Times New Roman"/>
        </w:rPr>
      </w:pPr>
      <w:r w:rsidRPr="0088187E">
        <w:rPr>
          <w:rFonts w:ascii="Times New Roman" w:hAnsi="Times New Roman" w:cs="Times New Roman"/>
        </w:rPr>
        <w:t>Tasks</w:t>
      </w:r>
    </w:p>
    <w:p w14:paraId="3EF450C8" w14:textId="151DEE72" w:rsidR="00686AD5" w:rsidRPr="0088187E" w:rsidRDefault="00686AD5" w:rsidP="003F2C55">
      <w:pPr>
        <w:rPr>
          <w:rFonts w:ascii="Times New Roman" w:hAnsi="Times New Roman" w:cs="Times New Roman"/>
        </w:rPr>
      </w:pPr>
    </w:p>
    <w:p w14:paraId="3DCBE126" w14:textId="77777777" w:rsidR="00686AD5" w:rsidRPr="0088187E" w:rsidRDefault="00686AD5" w:rsidP="003F2C55">
      <w:pPr>
        <w:rPr>
          <w:rFonts w:ascii="Times New Roman" w:hAnsi="Times New Roman" w:cs="Times New Roman"/>
        </w:rPr>
      </w:pPr>
    </w:p>
    <w:p w14:paraId="51893623" w14:textId="2A383ADB" w:rsidR="00686AD5" w:rsidRPr="0088187E" w:rsidRDefault="00686AD5" w:rsidP="003F2C55">
      <w:pPr>
        <w:rPr>
          <w:rFonts w:ascii="Times New Roman" w:hAnsi="Times New Roman" w:cs="Times New Roman"/>
        </w:rPr>
      </w:pPr>
      <w:r w:rsidRPr="0088187E">
        <w:rPr>
          <w:rFonts w:ascii="Times New Roman" w:hAnsi="Times New Roman" w:cs="Times New Roman"/>
        </w:rPr>
        <w:t xml:space="preserve">Select Your Operating System (OS): Choose an operating system that best suits your preferences and project requirements. Download and Install Windows 11. </w:t>
      </w:r>
      <w:hyperlink r:id="rId7" w:history="1">
        <w:r w:rsidRPr="0088187E">
          <w:rPr>
            <w:rStyle w:val="Hyperlink"/>
            <w:rFonts w:ascii="Times New Roman" w:hAnsi="Times New Roman" w:cs="Times New Roman"/>
          </w:rPr>
          <w:t>https://www.microsoft.com/software-download/windows11</w:t>
        </w:r>
      </w:hyperlink>
    </w:p>
    <w:p w14:paraId="474DF73B" w14:textId="77777777" w:rsidR="00553AF7" w:rsidRPr="0088187E" w:rsidRDefault="00553AF7" w:rsidP="003F2C55">
      <w:pPr>
        <w:rPr>
          <w:rFonts w:ascii="Times New Roman" w:hAnsi="Times New Roman" w:cs="Times New Roman"/>
        </w:rPr>
      </w:pPr>
      <w:r w:rsidRPr="0088187E">
        <w:rPr>
          <w:rFonts w:ascii="Times New Roman" w:hAnsi="Times New Roman" w:cs="Times New Roman"/>
        </w:rPr>
        <w:t>To install and set up Windows 11 on your PC, follow these step-by-step instructions:</w:t>
      </w:r>
    </w:p>
    <w:p w14:paraId="151265C2" w14:textId="77777777" w:rsidR="00553AF7" w:rsidRPr="0088187E" w:rsidRDefault="00553AF7" w:rsidP="003F2C55">
      <w:pPr>
        <w:rPr>
          <w:rFonts w:ascii="Times New Roman" w:hAnsi="Times New Roman" w:cs="Times New Roman"/>
        </w:rPr>
      </w:pPr>
    </w:p>
    <w:p w14:paraId="7DD67659" w14:textId="45473393" w:rsidR="00553AF7" w:rsidRPr="0088187E" w:rsidRDefault="00553AF7" w:rsidP="003F2C55">
      <w:pPr>
        <w:rPr>
          <w:rFonts w:ascii="Times New Roman" w:hAnsi="Times New Roman" w:cs="Times New Roman"/>
        </w:rPr>
      </w:pPr>
      <w:r w:rsidRPr="0088187E">
        <w:rPr>
          <w:rFonts w:ascii="Times New Roman" w:hAnsi="Times New Roman" w:cs="Times New Roman"/>
        </w:rPr>
        <w:t>1. Check System Requirements:</w:t>
      </w:r>
    </w:p>
    <w:p w14:paraId="27874159" w14:textId="489EB15D" w:rsidR="00553AF7" w:rsidRPr="0088187E" w:rsidRDefault="00183D85" w:rsidP="003F2C5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0B0725D7" wp14:editId="31607523">
            <wp:simplePos x="0" y="0"/>
            <wp:positionH relativeFrom="column">
              <wp:posOffset>1966</wp:posOffset>
            </wp:positionH>
            <wp:positionV relativeFrom="paragraph">
              <wp:posOffset>553</wp:posOffset>
            </wp:positionV>
            <wp:extent cx="6228715" cy="8366760"/>
            <wp:effectExtent l="0" t="0" r="635" b="0"/>
            <wp:wrapTopAndBottom/>
            <wp:docPr id="1679032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32490" name="Picture 16790324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8715" cy="8366760"/>
                    </a:xfrm>
                    <a:prstGeom prst="rect">
                      <a:avLst/>
                    </a:prstGeom>
                  </pic:spPr>
                </pic:pic>
              </a:graphicData>
            </a:graphic>
          </wp:anchor>
        </w:drawing>
      </w:r>
      <w:r w:rsidR="00553AF7" w:rsidRPr="0088187E">
        <w:rPr>
          <w:rFonts w:ascii="Times New Roman" w:hAnsi="Times New Roman" w:cs="Times New Roman"/>
        </w:rPr>
        <w:t xml:space="preserve">   Ensure that your PC meets the minimum system requirements for Windows 11. These include processor, </w:t>
      </w:r>
      <w:r w:rsidR="00553AF7" w:rsidRPr="0088187E">
        <w:rPr>
          <w:rFonts w:ascii="Times New Roman" w:hAnsi="Times New Roman" w:cs="Times New Roman"/>
        </w:rPr>
        <w:lastRenderedPageBreak/>
        <w:t xml:space="preserve">RAM, storage, and other hardware requirements specified by </w:t>
      </w:r>
      <w:r w:rsidR="00C30753">
        <w:rPr>
          <w:rFonts w:ascii="Times New Roman" w:hAnsi="Times New Roman" w:cs="Times New Roman"/>
        </w:rPr>
        <w:t>Microsoft</w:t>
      </w:r>
      <w:r w:rsidR="00553AF7" w:rsidRPr="0088187E">
        <w:rPr>
          <w:rFonts w:ascii="Times New Roman" w:hAnsi="Times New Roman" w:cs="Times New Roman"/>
        </w:rPr>
        <w:t>.</w:t>
      </w:r>
    </w:p>
    <w:p w14:paraId="0AE2C755" w14:textId="7614E6A5" w:rsidR="00553AF7" w:rsidRPr="0088187E" w:rsidRDefault="00650F56" w:rsidP="003F2C5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7392983A" wp14:editId="1AE1375D">
            <wp:simplePos x="0" y="0"/>
            <wp:positionH relativeFrom="column">
              <wp:posOffset>0</wp:posOffset>
            </wp:positionH>
            <wp:positionV relativeFrom="paragraph">
              <wp:posOffset>0</wp:posOffset>
            </wp:positionV>
            <wp:extent cx="4488815" cy="8366760"/>
            <wp:effectExtent l="0" t="0" r="6985" b="0"/>
            <wp:wrapTopAndBottom/>
            <wp:docPr id="71725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4650" name="Picture 717254650"/>
                    <pic:cNvPicPr/>
                  </pic:nvPicPr>
                  <pic:blipFill>
                    <a:blip r:embed="rId9">
                      <a:extLst>
                        <a:ext uri="{28A0092B-C50C-407E-A947-70E740481C1C}">
                          <a14:useLocalDpi xmlns:a14="http://schemas.microsoft.com/office/drawing/2010/main" val="0"/>
                        </a:ext>
                      </a:extLst>
                    </a:blip>
                    <a:stretch>
                      <a:fillRect/>
                    </a:stretch>
                  </pic:blipFill>
                  <pic:spPr>
                    <a:xfrm>
                      <a:off x="0" y="0"/>
                      <a:ext cx="4488815" cy="8366760"/>
                    </a:xfrm>
                    <a:prstGeom prst="rect">
                      <a:avLst/>
                    </a:prstGeom>
                  </pic:spPr>
                </pic:pic>
              </a:graphicData>
            </a:graphic>
          </wp:anchor>
        </w:drawing>
      </w:r>
    </w:p>
    <w:p w14:paraId="3905ACBF" w14:textId="284AA1F0" w:rsidR="00553AF7" w:rsidRPr="0088187E" w:rsidRDefault="00553AF7" w:rsidP="003F2C55">
      <w:pPr>
        <w:rPr>
          <w:rFonts w:ascii="Times New Roman" w:hAnsi="Times New Roman" w:cs="Times New Roman"/>
        </w:rPr>
      </w:pPr>
      <w:r w:rsidRPr="0088187E">
        <w:rPr>
          <w:rFonts w:ascii="Times New Roman" w:hAnsi="Times New Roman" w:cs="Times New Roman"/>
        </w:rPr>
        <w:lastRenderedPageBreak/>
        <w:t>2. Create a Bootable USB Drive:</w:t>
      </w:r>
    </w:p>
    <w:p w14:paraId="29C0DCF3" w14:textId="2746CB31"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Download the Windows 11 installation media creation tool from the Microsoft website.</w:t>
      </w:r>
    </w:p>
    <w:p w14:paraId="66E92DA4" w14:textId="5610A41A"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Run the tool and follow the on-screen instructions to create a bootable USB drive with the Windows 11 installation files.</w:t>
      </w:r>
    </w:p>
    <w:p w14:paraId="1A88E4D7" w14:textId="77777777" w:rsidR="00553AF7" w:rsidRPr="0088187E" w:rsidRDefault="00553AF7" w:rsidP="003F2C55">
      <w:pPr>
        <w:rPr>
          <w:rFonts w:ascii="Times New Roman" w:hAnsi="Times New Roman" w:cs="Times New Roman"/>
        </w:rPr>
      </w:pPr>
    </w:p>
    <w:p w14:paraId="10BFD40A" w14:textId="74B94FA7" w:rsidR="00553AF7" w:rsidRPr="0088187E" w:rsidRDefault="00553AF7" w:rsidP="003F2C55">
      <w:pPr>
        <w:rPr>
          <w:rFonts w:ascii="Times New Roman" w:hAnsi="Times New Roman" w:cs="Times New Roman"/>
        </w:rPr>
      </w:pPr>
      <w:r w:rsidRPr="0088187E">
        <w:rPr>
          <w:rFonts w:ascii="Times New Roman" w:hAnsi="Times New Roman" w:cs="Times New Roman"/>
        </w:rPr>
        <w:t>3. *Backup Data:</w:t>
      </w:r>
    </w:p>
    <w:p w14:paraId="2A36457F" w14:textId="19410407"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 Before proceeding with the installation, it’s recommended to back up your important data to an external drive or cloud storage.</w:t>
      </w:r>
    </w:p>
    <w:p w14:paraId="7F14E602" w14:textId="77777777" w:rsidR="00553AF7" w:rsidRPr="0088187E" w:rsidRDefault="00553AF7" w:rsidP="003F2C55">
      <w:pPr>
        <w:rPr>
          <w:rFonts w:ascii="Times New Roman" w:hAnsi="Times New Roman" w:cs="Times New Roman"/>
        </w:rPr>
      </w:pPr>
    </w:p>
    <w:p w14:paraId="5FC8E8DD" w14:textId="01034149" w:rsidR="00553AF7" w:rsidRPr="0088187E" w:rsidRDefault="00553AF7" w:rsidP="003F2C55">
      <w:pPr>
        <w:rPr>
          <w:rFonts w:ascii="Times New Roman" w:hAnsi="Times New Roman" w:cs="Times New Roman"/>
        </w:rPr>
      </w:pPr>
      <w:r w:rsidRPr="0088187E">
        <w:rPr>
          <w:rFonts w:ascii="Times New Roman" w:hAnsi="Times New Roman" w:cs="Times New Roman"/>
        </w:rPr>
        <w:t>4. Access BIOS Settings:</w:t>
      </w:r>
    </w:p>
    <w:p w14:paraId="399A5627" w14:textId="1FFF13A4"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w:t>
      </w:r>
      <w:r w:rsidR="00EC7F58" w:rsidRPr="0088187E">
        <w:rPr>
          <w:rFonts w:ascii="Times New Roman" w:hAnsi="Times New Roman" w:cs="Times New Roman"/>
        </w:rPr>
        <w:t>R</w:t>
      </w:r>
      <w:r w:rsidRPr="0088187E">
        <w:rPr>
          <w:rFonts w:ascii="Times New Roman" w:hAnsi="Times New Roman" w:cs="Times New Roman"/>
        </w:rPr>
        <w:t>estart your PC and access the BIOS or UEFI settings by pressing the designated key (e.g., F2, F12, DEL) during the boot process. The key to access BIOS settings varies depending on the PC manufacturer.</w:t>
      </w:r>
    </w:p>
    <w:p w14:paraId="70E7F746" w14:textId="77777777" w:rsidR="00553AF7" w:rsidRPr="0088187E" w:rsidRDefault="00553AF7" w:rsidP="003F2C55">
      <w:pPr>
        <w:rPr>
          <w:rFonts w:ascii="Times New Roman" w:hAnsi="Times New Roman" w:cs="Times New Roman"/>
        </w:rPr>
      </w:pPr>
    </w:p>
    <w:p w14:paraId="0E0621DB" w14:textId="74C75383" w:rsidR="00553AF7" w:rsidRPr="0088187E" w:rsidRDefault="00553AF7" w:rsidP="003F2C55">
      <w:pPr>
        <w:rPr>
          <w:rFonts w:ascii="Times New Roman" w:hAnsi="Times New Roman" w:cs="Times New Roman"/>
        </w:rPr>
      </w:pPr>
      <w:r w:rsidRPr="0088187E">
        <w:rPr>
          <w:rFonts w:ascii="Times New Roman" w:hAnsi="Times New Roman" w:cs="Times New Roman"/>
        </w:rPr>
        <w:t>5. Set Boot Priority:</w:t>
      </w:r>
    </w:p>
    <w:p w14:paraId="1C4D97EA" w14:textId="2F056FFC"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In the BIOS settings, set the boot priority to boot from the USB drive first.</w:t>
      </w:r>
    </w:p>
    <w:p w14:paraId="67C9BF2D" w14:textId="77777777" w:rsidR="00553AF7" w:rsidRPr="0088187E" w:rsidRDefault="00553AF7" w:rsidP="003F2C55">
      <w:pPr>
        <w:rPr>
          <w:rFonts w:ascii="Times New Roman" w:hAnsi="Times New Roman" w:cs="Times New Roman"/>
        </w:rPr>
      </w:pPr>
    </w:p>
    <w:p w14:paraId="41B81304" w14:textId="250AAAB5"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6. </w:t>
      </w:r>
      <w:r w:rsidR="007648C9" w:rsidRPr="0088187E">
        <w:rPr>
          <w:rFonts w:ascii="Times New Roman" w:hAnsi="Times New Roman" w:cs="Times New Roman"/>
        </w:rPr>
        <w:t>I</w:t>
      </w:r>
      <w:r w:rsidRPr="0088187E">
        <w:rPr>
          <w:rFonts w:ascii="Times New Roman" w:hAnsi="Times New Roman" w:cs="Times New Roman"/>
        </w:rPr>
        <w:t>nstall Windows 11:</w:t>
      </w:r>
    </w:p>
    <w:p w14:paraId="4DBE48FC" w14:textId="00F2EB8D"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w:t>
      </w:r>
      <w:r w:rsidR="008E6221" w:rsidRPr="0088187E">
        <w:rPr>
          <w:rFonts w:ascii="Times New Roman" w:hAnsi="Times New Roman" w:cs="Times New Roman"/>
        </w:rPr>
        <w:t>In</w:t>
      </w:r>
      <w:r w:rsidRPr="0088187E">
        <w:rPr>
          <w:rFonts w:ascii="Times New Roman" w:hAnsi="Times New Roman" w:cs="Times New Roman"/>
        </w:rPr>
        <w:t>sert the bootable USB drive into your PC and restart the system.</w:t>
      </w:r>
    </w:p>
    <w:p w14:paraId="1802BECC" w14:textId="4C6F4573"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Follow the on-screen instructions to begin the Windows 11 installation process.</w:t>
      </w:r>
    </w:p>
    <w:p w14:paraId="3C5E4405" w14:textId="61EEE01A"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You may be prompted to enter your product key during the installation. If you don’t have a product key, you can choose the option to activate Windows later.</w:t>
      </w:r>
    </w:p>
    <w:p w14:paraId="0764383B" w14:textId="77777777" w:rsidR="00553AF7" w:rsidRPr="0088187E" w:rsidRDefault="00553AF7" w:rsidP="003F2C55">
      <w:pPr>
        <w:rPr>
          <w:rFonts w:ascii="Times New Roman" w:hAnsi="Times New Roman" w:cs="Times New Roman"/>
        </w:rPr>
      </w:pPr>
    </w:p>
    <w:p w14:paraId="2ACDDCB1" w14:textId="1A51D15C" w:rsidR="00553AF7" w:rsidRPr="0088187E" w:rsidRDefault="00553AF7" w:rsidP="003F2C55">
      <w:pPr>
        <w:rPr>
          <w:rFonts w:ascii="Times New Roman" w:hAnsi="Times New Roman" w:cs="Times New Roman"/>
        </w:rPr>
      </w:pPr>
      <w:r w:rsidRPr="0088187E">
        <w:rPr>
          <w:rFonts w:ascii="Times New Roman" w:hAnsi="Times New Roman" w:cs="Times New Roman"/>
        </w:rPr>
        <w:lastRenderedPageBreak/>
        <w:t>7. Setup Windows 11:</w:t>
      </w:r>
    </w:p>
    <w:p w14:paraId="3698410D" w14:textId="7C1A5FBE"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Once the installation is complete, follow the on-screen prompts to set up Windows 11.</w:t>
      </w:r>
    </w:p>
    <w:p w14:paraId="0A0465E5" w14:textId="46A82913"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This includes choosing your region, keyboard layout, connecting to a network, and signing in with your Microsoft account or creating a local account.</w:t>
      </w:r>
    </w:p>
    <w:p w14:paraId="65C5B152" w14:textId="77777777" w:rsidR="00553AF7" w:rsidRPr="0088187E" w:rsidRDefault="00553AF7" w:rsidP="003F2C55">
      <w:pPr>
        <w:rPr>
          <w:rFonts w:ascii="Times New Roman" w:hAnsi="Times New Roman" w:cs="Times New Roman"/>
        </w:rPr>
      </w:pPr>
    </w:p>
    <w:p w14:paraId="6C307A4B" w14:textId="105BE9F1" w:rsidR="00553AF7" w:rsidRPr="0088187E" w:rsidRDefault="00553AF7" w:rsidP="003F2C55">
      <w:pPr>
        <w:rPr>
          <w:rFonts w:ascii="Times New Roman" w:hAnsi="Times New Roman" w:cs="Times New Roman"/>
        </w:rPr>
      </w:pPr>
      <w:r w:rsidRPr="0088187E">
        <w:rPr>
          <w:rFonts w:ascii="Times New Roman" w:hAnsi="Times New Roman" w:cs="Times New Roman"/>
        </w:rPr>
        <w:t>8. Customize Settings:</w:t>
      </w:r>
    </w:p>
    <w:p w14:paraId="1AD0717B" w14:textId="7BC83963"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Customize your privacy settings and other preferences as per your requirements.</w:t>
      </w:r>
    </w:p>
    <w:p w14:paraId="499E3441" w14:textId="77777777" w:rsidR="00553AF7" w:rsidRPr="0088187E" w:rsidRDefault="00553AF7" w:rsidP="003F2C55">
      <w:pPr>
        <w:rPr>
          <w:rFonts w:ascii="Times New Roman" w:hAnsi="Times New Roman" w:cs="Times New Roman"/>
        </w:rPr>
      </w:pPr>
    </w:p>
    <w:p w14:paraId="554780C5" w14:textId="15ACA025"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9. </w:t>
      </w:r>
      <w:r w:rsidR="00E430A5" w:rsidRPr="0088187E">
        <w:rPr>
          <w:rFonts w:ascii="Times New Roman" w:hAnsi="Times New Roman" w:cs="Times New Roman"/>
        </w:rPr>
        <w:t>I</w:t>
      </w:r>
      <w:r w:rsidRPr="0088187E">
        <w:rPr>
          <w:rFonts w:ascii="Times New Roman" w:hAnsi="Times New Roman" w:cs="Times New Roman"/>
        </w:rPr>
        <w:t>nstall Drivers and Updates:</w:t>
      </w:r>
    </w:p>
    <w:p w14:paraId="73CB8342" w14:textId="0FA4E7FA"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After Windows 11 is set up, install any necessary drivers for your hardware components (e.g., graphics card, network adapter) and run Windows Update to ensure your system is up to date.</w:t>
      </w:r>
    </w:p>
    <w:p w14:paraId="4066FDC1" w14:textId="51C2318D"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 </w:t>
      </w:r>
    </w:p>
    <w:p w14:paraId="4A21A18A" w14:textId="6C3B96B3" w:rsidR="00553AF7" w:rsidRPr="0088187E" w:rsidRDefault="00553AF7" w:rsidP="003F2C55">
      <w:pPr>
        <w:rPr>
          <w:rFonts w:ascii="Times New Roman" w:hAnsi="Times New Roman" w:cs="Times New Roman"/>
        </w:rPr>
      </w:pPr>
      <w:r w:rsidRPr="0088187E">
        <w:rPr>
          <w:rFonts w:ascii="Times New Roman" w:hAnsi="Times New Roman" w:cs="Times New Roman"/>
        </w:rPr>
        <w:t xml:space="preserve">Following these steps </w:t>
      </w:r>
      <w:r w:rsidR="00DE32E0" w:rsidRPr="0088187E">
        <w:rPr>
          <w:rFonts w:ascii="Times New Roman" w:hAnsi="Times New Roman" w:cs="Times New Roman"/>
        </w:rPr>
        <w:t xml:space="preserve">guided me </w:t>
      </w:r>
      <w:r w:rsidRPr="0088187E">
        <w:rPr>
          <w:rFonts w:ascii="Times New Roman" w:hAnsi="Times New Roman" w:cs="Times New Roman"/>
        </w:rPr>
        <w:t xml:space="preserve"> through the process of installing and setting up Windows 11 on </w:t>
      </w:r>
      <w:r w:rsidR="00DE32E0" w:rsidRPr="0088187E">
        <w:rPr>
          <w:rFonts w:ascii="Times New Roman" w:hAnsi="Times New Roman" w:cs="Times New Roman"/>
        </w:rPr>
        <w:t xml:space="preserve">my </w:t>
      </w:r>
      <w:r w:rsidRPr="0088187E">
        <w:rPr>
          <w:rFonts w:ascii="Times New Roman" w:hAnsi="Times New Roman" w:cs="Times New Roman"/>
        </w:rPr>
        <w:t xml:space="preserve">PC. </w:t>
      </w:r>
    </w:p>
    <w:p w14:paraId="17EEB38F" w14:textId="77777777" w:rsidR="00686AD5" w:rsidRPr="0088187E" w:rsidRDefault="00686AD5" w:rsidP="003F2C55">
      <w:pPr>
        <w:rPr>
          <w:rFonts w:ascii="Times New Roman" w:hAnsi="Times New Roman" w:cs="Times New Roman"/>
        </w:rPr>
      </w:pPr>
    </w:p>
    <w:p w14:paraId="294CF23F" w14:textId="52B701FC" w:rsidR="001E351C" w:rsidRPr="0088187E" w:rsidRDefault="00686AD5" w:rsidP="003F2C55">
      <w:pPr>
        <w:rPr>
          <w:rFonts w:ascii="Times New Roman" w:hAnsi="Times New Roman" w:cs="Times New Roman"/>
        </w:rPr>
      </w:pPr>
      <w:r w:rsidRPr="0088187E">
        <w:rPr>
          <w:rFonts w:ascii="Times New Roman" w:hAnsi="Times New Roman" w:cs="Times New Roman"/>
        </w:rPr>
        <w:t xml:space="preserve">Install a Text Editor or Integrated Development Environment (IDE): Select and install a text editor or IDE suitable for your programming languages and workflow. Download and Install Visual Studio Code. </w:t>
      </w:r>
      <w:hyperlink r:id="rId10" w:history="1">
        <w:r w:rsidRPr="0088187E">
          <w:rPr>
            <w:rStyle w:val="Hyperlink"/>
            <w:rFonts w:ascii="Times New Roman" w:hAnsi="Times New Roman" w:cs="Times New Roman"/>
          </w:rPr>
          <w:t>https://code.visualstudio.com/Download</w:t>
        </w:r>
      </w:hyperlink>
    </w:p>
    <w:p w14:paraId="07F619E8" w14:textId="77777777" w:rsidR="001E351C" w:rsidRPr="0088187E" w:rsidRDefault="001E351C" w:rsidP="003F2C55">
      <w:pPr>
        <w:rPr>
          <w:rFonts w:ascii="Times New Roman" w:hAnsi="Times New Roman" w:cs="Times New Roman"/>
        </w:rPr>
      </w:pPr>
    </w:p>
    <w:p w14:paraId="074C838B" w14:textId="6EEF21B0" w:rsidR="001E351C" w:rsidRPr="0088187E" w:rsidRDefault="001E351C" w:rsidP="003F2C55">
      <w:pPr>
        <w:rPr>
          <w:rFonts w:ascii="Times New Roman" w:hAnsi="Times New Roman" w:cs="Times New Roman"/>
        </w:rPr>
      </w:pPr>
      <w:r w:rsidRPr="0088187E">
        <w:rPr>
          <w:rFonts w:ascii="Times New Roman" w:hAnsi="Times New Roman" w:cs="Times New Roman"/>
        </w:rPr>
        <w:t>1. Download Visual Studio Code:</w:t>
      </w:r>
    </w:p>
    <w:p w14:paraId="1D5F300F" w14:textId="00463EF9"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   - Go to the [Visual Studio Code website](</w:t>
      </w:r>
      <w:hyperlink r:id="rId11" w:history="1">
        <w:r w:rsidRPr="0088187E">
          <w:rPr>
            <w:rStyle w:val="Hyperlink"/>
            <w:rFonts w:ascii="Times New Roman" w:hAnsi="Times New Roman" w:cs="Times New Roman"/>
          </w:rPr>
          <w:t>https://code.visualstudio.com/</w:t>
        </w:r>
      </w:hyperlink>
      <w:r w:rsidRPr="0088187E">
        <w:rPr>
          <w:rFonts w:ascii="Times New Roman" w:hAnsi="Times New Roman" w:cs="Times New Roman"/>
        </w:rPr>
        <w:t>).</w:t>
      </w:r>
    </w:p>
    <w:p w14:paraId="67C36AA4" w14:textId="77777777"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   - Click on the download button for your operating system (Windows, </w:t>
      </w:r>
      <w:proofErr w:type="spellStart"/>
      <w:r w:rsidRPr="0088187E">
        <w:rPr>
          <w:rFonts w:ascii="Times New Roman" w:hAnsi="Times New Roman" w:cs="Times New Roman"/>
        </w:rPr>
        <w:t>macOS</w:t>
      </w:r>
      <w:proofErr w:type="spellEnd"/>
      <w:r w:rsidRPr="0088187E">
        <w:rPr>
          <w:rFonts w:ascii="Times New Roman" w:hAnsi="Times New Roman" w:cs="Times New Roman"/>
        </w:rPr>
        <w:t>, or Linux).</w:t>
      </w:r>
    </w:p>
    <w:p w14:paraId="4EDF0273" w14:textId="2E3B34F9" w:rsidR="001E351C" w:rsidRPr="0088187E" w:rsidRDefault="001E351C" w:rsidP="003F2C55">
      <w:pPr>
        <w:rPr>
          <w:rFonts w:ascii="Times New Roman" w:hAnsi="Times New Roman" w:cs="Times New Roman"/>
        </w:rPr>
      </w:pPr>
    </w:p>
    <w:p w14:paraId="5C6DCCB1" w14:textId="306BFE90" w:rsidR="001E351C" w:rsidRPr="0088187E" w:rsidRDefault="00AD505D" w:rsidP="003F2C5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70E75371" wp14:editId="6A5AF3C9">
            <wp:simplePos x="0" y="0"/>
            <wp:positionH relativeFrom="column">
              <wp:posOffset>382905</wp:posOffset>
            </wp:positionH>
            <wp:positionV relativeFrom="paragraph">
              <wp:posOffset>107315</wp:posOffset>
            </wp:positionV>
            <wp:extent cx="6675120" cy="4226560"/>
            <wp:effectExtent l="0" t="0" r="0" b="2540"/>
            <wp:wrapTopAndBottom/>
            <wp:docPr id="2119015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15384" name="Picture 21190153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75120" cy="4226560"/>
                    </a:xfrm>
                    <a:prstGeom prst="rect">
                      <a:avLst/>
                    </a:prstGeom>
                  </pic:spPr>
                </pic:pic>
              </a:graphicData>
            </a:graphic>
          </wp:anchor>
        </w:drawing>
      </w:r>
      <w:r w:rsidR="001E351C" w:rsidRPr="0088187E">
        <w:rPr>
          <w:rFonts w:ascii="Times New Roman" w:hAnsi="Times New Roman" w:cs="Times New Roman"/>
        </w:rPr>
        <w:t>2. Run the Installer:</w:t>
      </w:r>
    </w:p>
    <w:p w14:paraId="7B52971C" w14:textId="77777777"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   - Once the download is complete, open the installer.</w:t>
      </w:r>
    </w:p>
    <w:p w14:paraId="2A7C1432" w14:textId="77777777"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   - Follow the prompts in the setup wizard. Agree to the license agreement and choose your desired install location.</w:t>
      </w:r>
    </w:p>
    <w:p w14:paraId="751F81C6" w14:textId="77777777" w:rsidR="001E351C" w:rsidRPr="0088187E" w:rsidRDefault="001E351C" w:rsidP="003F2C55">
      <w:pPr>
        <w:rPr>
          <w:rFonts w:ascii="Times New Roman" w:hAnsi="Times New Roman" w:cs="Times New Roman"/>
        </w:rPr>
      </w:pPr>
    </w:p>
    <w:p w14:paraId="54C2914C" w14:textId="0EB81754" w:rsidR="001E351C" w:rsidRPr="0088187E" w:rsidRDefault="001E351C" w:rsidP="003F2C55">
      <w:pPr>
        <w:rPr>
          <w:rFonts w:ascii="Times New Roman" w:hAnsi="Times New Roman" w:cs="Times New Roman"/>
        </w:rPr>
      </w:pPr>
      <w:r w:rsidRPr="0088187E">
        <w:rPr>
          <w:rFonts w:ascii="Times New Roman" w:hAnsi="Times New Roman" w:cs="Times New Roman"/>
        </w:rPr>
        <w:t>3. Launch Visual Studio Code:</w:t>
      </w:r>
    </w:p>
    <w:p w14:paraId="474D00ED" w14:textId="77777777"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   - After installation, you can launch Visual Studio Code from your applications or programs list.</w:t>
      </w:r>
    </w:p>
    <w:p w14:paraId="702968A6" w14:textId="77777777" w:rsidR="001E351C" w:rsidRPr="0088187E" w:rsidRDefault="001E351C" w:rsidP="003F2C55">
      <w:pPr>
        <w:rPr>
          <w:rFonts w:ascii="Times New Roman" w:hAnsi="Times New Roman" w:cs="Times New Roman"/>
        </w:rPr>
      </w:pPr>
    </w:p>
    <w:p w14:paraId="7FA09F5D" w14:textId="13FEA975" w:rsidR="001E351C" w:rsidRPr="0088187E" w:rsidRDefault="001E351C" w:rsidP="003F2C55">
      <w:pPr>
        <w:rPr>
          <w:rFonts w:ascii="Times New Roman" w:hAnsi="Times New Roman" w:cs="Times New Roman"/>
        </w:rPr>
      </w:pPr>
      <w:r w:rsidRPr="0088187E">
        <w:rPr>
          <w:rFonts w:ascii="Times New Roman" w:hAnsi="Times New Roman" w:cs="Times New Roman"/>
        </w:rPr>
        <w:t>4. Optional – Install Extensions:</w:t>
      </w:r>
    </w:p>
    <w:p w14:paraId="500EA4C0" w14:textId="76FB91C9"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   - Visual Studio Code has a feature called ‘Extensions’ which allows you to add languages, debuggers, and tools to your installation to support your development workflow.</w:t>
      </w:r>
    </w:p>
    <w:p w14:paraId="5CD33E3A" w14:textId="77777777" w:rsidR="001E351C" w:rsidRPr="0088187E" w:rsidRDefault="001E351C" w:rsidP="003F2C55">
      <w:pPr>
        <w:rPr>
          <w:rFonts w:ascii="Times New Roman" w:hAnsi="Times New Roman" w:cs="Times New Roman"/>
        </w:rPr>
      </w:pPr>
    </w:p>
    <w:p w14:paraId="2F07272A" w14:textId="30C01EE2" w:rsidR="001E351C" w:rsidRPr="0088187E" w:rsidRDefault="001E351C" w:rsidP="003F2C55">
      <w:pPr>
        <w:rPr>
          <w:rFonts w:ascii="Times New Roman" w:hAnsi="Times New Roman" w:cs="Times New Roman"/>
        </w:rPr>
      </w:pPr>
      <w:r w:rsidRPr="0088187E">
        <w:rPr>
          <w:rFonts w:ascii="Times New Roman" w:hAnsi="Times New Roman" w:cs="Times New Roman"/>
        </w:rPr>
        <w:t xml:space="preserve">That’s it! </w:t>
      </w:r>
      <w:r w:rsidR="00833787" w:rsidRPr="0088187E">
        <w:rPr>
          <w:rFonts w:ascii="Times New Roman" w:hAnsi="Times New Roman" w:cs="Times New Roman"/>
        </w:rPr>
        <w:t xml:space="preserve">I am </w:t>
      </w:r>
      <w:r w:rsidRPr="0088187E">
        <w:rPr>
          <w:rFonts w:ascii="Times New Roman" w:hAnsi="Times New Roman" w:cs="Times New Roman"/>
        </w:rPr>
        <w:t>ready to start coding with Visual Studio Code.</w:t>
      </w:r>
    </w:p>
    <w:p w14:paraId="1BFA2CBE" w14:textId="77777777" w:rsidR="00686AD5" w:rsidRPr="0088187E" w:rsidRDefault="00686AD5" w:rsidP="003F2C55">
      <w:pPr>
        <w:rPr>
          <w:rFonts w:ascii="Times New Roman" w:hAnsi="Times New Roman" w:cs="Times New Roman"/>
        </w:rPr>
      </w:pPr>
    </w:p>
    <w:p w14:paraId="2AE39B2D" w14:textId="5CEC08F5" w:rsidR="00533900" w:rsidRPr="0088187E" w:rsidRDefault="00686AD5" w:rsidP="003F2C55">
      <w:pPr>
        <w:rPr>
          <w:rFonts w:ascii="Times New Roman" w:hAnsi="Times New Roman" w:cs="Times New Roman"/>
        </w:rPr>
      </w:pPr>
      <w:r w:rsidRPr="0088187E">
        <w:rPr>
          <w:rFonts w:ascii="Times New Roman" w:hAnsi="Times New Roman" w:cs="Times New Roman"/>
        </w:rPr>
        <w:t xml:space="preserve">Set Up Version Control System: Install Git and configure it on your local machine. Create a GitHub account for hosting your repositories. Initialize a Git repository for your project and make your first commit. </w:t>
      </w:r>
      <w:hyperlink r:id="rId13" w:history="1">
        <w:r w:rsidRPr="0088187E">
          <w:rPr>
            <w:rStyle w:val="Hyperlink"/>
            <w:rFonts w:ascii="Times New Roman" w:hAnsi="Times New Roman" w:cs="Times New Roman"/>
          </w:rPr>
          <w:t>https://github.com</w:t>
        </w:r>
      </w:hyperlink>
    </w:p>
    <w:p w14:paraId="78C4E5FC" w14:textId="32901350"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1. </w:t>
      </w:r>
      <w:r w:rsidR="00F35DB6" w:rsidRPr="0088187E">
        <w:rPr>
          <w:rFonts w:ascii="Times New Roman" w:hAnsi="Times New Roman" w:cs="Times New Roman"/>
        </w:rPr>
        <w:t>I</w:t>
      </w:r>
      <w:r w:rsidRPr="0088187E">
        <w:rPr>
          <w:rFonts w:ascii="Times New Roman" w:hAnsi="Times New Roman" w:cs="Times New Roman"/>
        </w:rPr>
        <w:t>nstall Git:</w:t>
      </w:r>
    </w:p>
    <w:p w14:paraId="34B7F02E" w14:textId="26E594F9"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 Go to [git-scm.com](</w:t>
      </w:r>
      <w:hyperlink r:id="rId14" w:history="1">
        <w:r w:rsidRPr="0088187E">
          <w:rPr>
            <w:rStyle w:val="Hyperlink"/>
            <w:rFonts w:ascii="Times New Roman" w:hAnsi="Times New Roman" w:cs="Times New Roman"/>
          </w:rPr>
          <w:t>https://git-scm.com/</w:t>
        </w:r>
      </w:hyperlink>
      <w:r w:rsidRPr="0088187E">
        <w:rPr>
          <w:rFonts w:ascii="Times New Roman" w:hAnsi="Times New Roman" w:cs="Times New Roman"/>
        </w:rPr>
        <w:t>).</w:t>
      </w:r>
    </w:p>
    <w:p w14:paraId="0F85E350" w14:textId="5D4410C6"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Click on the “Downloads” section and select the version suitable for your operating system.</w:t>
      </w:r>
    </w:p>
    <w:p w14:paraId="1E6E3C4C" w14:textId="1716B5AB"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Once the installer is downloaded, run it and follow the installation prompts.</w:t>
      </w:r>
    </w:p>
    <w:p w14:paraId="060BE6FC" w14:textId="77777777" w:rsidR="00533900" w:rsidRPr="0088187E" w:rsidRDefault="00533900" w:rsidP="003F2C55">
      <w:pPr>
        <w:rPr>
          <w:rFonts w:ascii="Times New Roman" w:hAnsi="Times New Roman" w:cs="Times New Roman"/>
        </w:rPr>
      </w:pPr>
    </w:p>
    <w:p w14:paraId="11A90DF1" w14:textId="7A69EFF9" w:rsidR="00533900" w:rsidRPr="0088187E" w:rsidRDefault="00533900" w:rsidP="003F2C55">
      <w:pPr>
        <w:rPr>
          <w:rFonts w:ascii="Times New Roman" w:hAnsi="Times New Roman" w:cs="Times New Roman"/>
        </w:rPr>
      </w:pPr>
      <w:r w:rsidRPr="0088187E">
        <w:rPr>
          <w:rFonts w:ascii="Times New Roman" w:hAnsi="Times New Roman" w:cs="Times New Roman"/>
        </w:rPr>
        <w:t>2. Create a GitHub Account:</w:t>
      </w:r>
    </w:p>
    <w:p w14:paraId="1D889977" w14:textId="58D6ADC9"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 Visit [github.com](</w:t>
      </w:r>
      <w:hyperlink r:id="rId15" w:history="1">
        <w:r w:rsidRPr="0088187E">
          <w:rPr>
            <w:rStyle w:val="Hyperlink"/>
            <w:rFonts w:ascii="Times New Roman" w:hAnsi="Times New Roman" w:cs="Times New Roman"/>
          </w:rPr>
          <w:t>https://github.com/</w:t>
        </w:r>
      </w:hyperlink>
      <w:r w:rsidRPr="0088187E">
        <w:rPr>
          <w:rFonts w:ascii="Times New Roman" w:hAnsi="Times New Roman" w:cs="Times New Roman"/>
        </w:rPr>
        <w:t>).</w:t>
      </w:r>
    </w:p>
    <w:p w14:paraId="1C742594" w14:textId="69A3F428"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 Click on “Sign up” and fill in the required details.</w:t>
      </w:r>
    </w:p>
    <w:p w14:paraId="2ED24CD9" w14:textId="1151F4FA"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-Verify your email address to complete the account setup.</w:t>
      </w:r>
    </w:p>
    <w:p w14:paraId="54DAEF81" w14:textId="77777777" w:rsidR="00533900" w:rsidRPr="0088187E" w:rsidRDefault="00533900" w:rsidP="003F2C55">
      <w:pPr>
        <w:rPr>
          <w:rFonts w:ascii="Times New Roman" w:hAnsi="Times New Roman" w:cs="Times New Roman"/>
        </w:rPr>
      </w:pPr>
    </w:p>
    <w:p w14:paraId="6E231D6C" w14:textId="3FD96058" w:rsidR="00533900" w:rsidRPr="0088187E" w:rsidRDefault="00533900" w:rsidP="003F2C55">
      <w:pPr>
        <w:rPr>
          <w:rFonts w:ascii="Times New Roman" w:hAnsi="Times New Roman" w:cs="Times New Roman"/>
        </w:rPr>
      </w:pPr>
      <w:r w:rsidRPr="0088187E">
        <w:rPr>
          <w:rFonts w:ascii="Times New Roman" w:hAnsi="Times New Roman" w:cs="Times New Roman"/>
        </w:rPr>
        <w:t>3. Initialize a Git Repository:</w:t>
      </w:r>
    </w:p>
    <w:p w14:paraId="542CB836" w14:textId="77777777"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 Open your project folder in VS Code.</w:t>
      </w:r>
    </w:p>
    <w:p w14:paraId="52A3D2BF" w14:textId="77777777"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 Open the integrated terminal in VS Code (you can use the shortcut `Ctrl + ``).</w:t>
      </w:r>
    </w:p>
    <w:p w14:paraId="71D8CF23" w14:textId="77777777"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   - Type `</w:t>
      </w:r>
      <w:proofErr w:type="spellStart"/>
      <w:r w:rsidRPr="0088187E">
        <w:rPr>
          <w:rFonts w:ascii="Times New Roman" w:hAnsi="Times New Roman" w:cs="Times New Roman"/>
        </w:rPr>
        <w:t>git</w:t>
      </w:r>
      <w:proofErr w:type="spellEnd"/>
      <w:r w:rsidRPr="0088187E">
        <w:rPr>
          <w:rFonts w:ascii="Times New Roman" w:hAnsi="Times New Roman" w:cs="Times New Roman"/>
        </w:rPr>
        <w:t xml:space="preserve"> </w:t>
      </w:r>
      <w:proofErr w:type="spellStart"/>
      <w:r w:rsidRPr="0088187E">
        <w:rPr>
          <w:rFonts w:ascii="Times New Roman" w:hAnsi="Times New Roman" w:cs="Times New Roman"/>
        </w:rPr>
        <w:t>init</w:t>
      </w:r>
      <w:proofErr w:type="spellEnd"/>
      <w:r w:rsidRPr="0088187E">
        <w:rPr>
          <w:rFonts w:ascii="Times New Roman" w:hAnsi="Times New Roman" w:cs="Times New Roman"/>
        </w:rPr>
        <w:t>` and press Enter. This will create a new Git repository in your project folder.</w:t>
      </w:r>
    </w:p>
    <w:p w14:paraId="258F652E" w14:textId="77777777" w:rsidR="00533900" w:rsidRPr="0088187E" w:rsidRDefault="00533900" w:rsidP="003F2C55">
      <w:pPr>
        <w:rPr>
          <w:rFonts w:ascii="Times New Roman" w:hAnsi="Times New Roman" w:cs="Times New Roman"/>
        </w:rPr>
      </w:pPr>
    </w:p>
    <w:p w14:paraId="09296C1B" w14:textId="77777777" w:rsidR="00533900" w:rsidRPr="0088187E" w:rsidRDefault="00533900" w:rsidP="003F2C55">
      <w:pPr>
        <w:rPr>
          <w:rFonts w:ascii="Times New Roman" w:hAnsi="Times New Roman" w:cs="Times New Roman"/>
        </w:rPr>
      </w:pPr>
      <w:r w:rsidRPr="0088187E">
        <w:rPr>
          <w:rFonts w:ascii="Times New Roman" w:hAnsi="Times New Roman" w:cs="Times New Roman"/>
        </w:rPr>
        <w:lastRenderedPageBreak/>
        <w:t>Remember to configure your Git with your username and email using the following commands in the terminal:</w:t>
      </w:r>
    </w:p>
    <w:p w14:paraId="15250BD9" w14:textId="7504F7B6" w:rsidR="00533900" w:rsidRPr="0088187E" w:rsidRDefault="00533900" w:rsidP="003F2C55">
      <w:pPr>
        <w:rPr>
          <w:rFonts w:ascii="Times New Roman" w:hAnsi="Times New Roman" w:cs="Times New Roman"/>
        </w:rPr>
      </w:pPr>
    </w:p>
    <w:p w14:paraId="4944349C" w14:textId="66FE5A4D"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Git config –global </w:t>
      </w:r>
      <w:r w:rsidR="00DD6B07" w:rsidRPr="0088187E">
        <w:rPr>
          <w:rFonts w:ascii="Times New Roman" w:hAnsi="Times New Roman" w:cs="Times New Roman"/>
        </w:rPr>
        <w:t>user. Name</w:t>
      </w:r>
      <w:r w:rsidRPr="0088187E">
        <w:rPr>
          <w:rFonts w:ascii="Times New Roman" w:hAnsi="Times New Roman" w:cs="Times New Roman"/>
        </w:rPr>
        <w:t xml:space="preserve"> “</w:t>
      </w:r>
      <w:r w:rsidR="00156E72" w:rsidRPr="0088187E">
        <w:rPr>
          <w:rFonts w:ascii="Times New Roman" w:hAnsi="Times New Roman" w:cs="Times New Roman"/>
        </w:rPr>
        <w:t>adenyac”</w:t>
      </w:r>
    </w:p>
    <w:p w14:paraId="58A32807" w14:textId="72CCD629"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Git config –global </w:t>
      </w:r>
      <w:r w:rsidR="00DD6B07" w:rsidRPr="0088187E">
        <w:rPr>
          <w:rFonts w:ascii="Times New Roman" w:hAnsi="Times New Roman" w:cs="Times New Roman"/>
        </w:rPr>
        <w:t>user. Email</w:t>
      </w:r>
      <w:r w:rsidRPr="0088187E">
        <w:rPr>
          <w:rFonts w:ascii="Times New Roman" w:hAnsi="Times New Roman" w:cs="Times New Roman"/>
        </w:rPr>
        <w:t xml:space="preserve"> </w:t>
      </w:r>
      <w:r w:rsidR="00156E72" w:rsidRPr="0088187E">
        <w:rPr>
          <w:rFonts w:ascii="Times New Roman" w:hAnsi="Times New Roman" w:cs="Times New Roman"/>
        </w:rPr>
        <w:t>adenyac000@gmail.com</w:t>
      </w:r>
    </w:p>
    <w:p w14:paraId="064368D7" w14:textId="39FD92B9" w:rsidR="00533900" w:rsidRPr="0088187E" w:rsidRDefault="00533900" w:rsidP="003F2C55">
      <w:pPr>
        <w:rPr>
          <w:rFonts w:ascii="Times New Roman" w:hAnsi="Times New Roman" w:cs="Times New Roman"/>
        </w:rPr>
      </w:pPr>
    </w:p>
    <w:p w14:paraId="6319C0D7" w14:textId="2E1117E0" w:rsidR="00533900" w:rsidRPr="0088187E" w:rsidRDefault="00533900" w:rsidP="003F2C55">
      <w:pPr>
        <w:rPr>
          <w:rFonts w:ascii="Times New Roman" w:hAnsi="Times New Roman" w:cs="Times New Roman"/>
        </w:rPr>
      </w:pPr>
      <w:r w:rsidRPr="0088187E">
        <w:rPr>
          <w:rFonts w:ascii="Times New Roman" w:hAnsi="Times New Roman" w:cs="Times New Roman"/>
        </w:rPr>
        <w:t xml:space="preserve">This will associate </w:t>
      </w:r>
      <w:r w:rsidR="00B76192" w:rsidRPr="0088187E">
        <w:rPr>
          <w:rFonts w:ascii="Times New Roman" w:hAnsi="Times New Roman" w:cs="Times New Roman"/>
        </w:rPr>
        <w:t xml:space="preserve">my </w:t>
      </w:r>
      <w:r w:rsidRPr="0088187E">
        <w:rPr>
          <w:rFonts w:ascii="Times New Roman" w:hAnsi="Times New Roman" w:cs="Times New Roman"/>
        </w:rPr>
        <w:t xml:space="preserve">commits with </w:t>
      </w:r>
      <w:r w:rsidR="00B76192" w:rsidRPr="0088187E">
        <w:rPr>
          <w:rFonts w:ascii="Times New Roman" w:hAnsi="Times New Roman" w:cs="Times New Roman"/>
        </w:rPr>
        <w:t>my</w:t>
      </w:r>
      <w:r w:rsidRPr="0088187E">
        <w:rPr>
          <w:rFonts w:ascii="Times New Roman" w:hAnsi="Times New Roman" w:cs="Times New Roman"/>
        </w:rPr>
        <w:t xml:space="preserve"> identity on GitHub.</w:t>
      </w:r>
    </w:p>
    <w:p w14:paraId="4271C482" w14:textId="4A48696D" w:rsidR="00533900" w:rsidRPr="0088187E" w:rsidRDefault="00533900" w:rsidP="003F2C55">
      <w:pPr>
        <w:rPr>
          <w:rFonts w:ascii="Times New Roman" w:hAnsi="Times New Roman" w:cs="Times New Roman"/>
        </w:rPr>
      </w:pPr>
    </w:p>
    <w:p w14:paraId="01DF54D1" w14:textId="48C6F332" w:rsidR="00CB1BFF" w:rsidRPr="0088187E" w:rsidRDefault="00686AD5" w:rsidP="003F2C55">
      <w:pPr>
        <w:rPr>
          <w:rFonts w:ascii="Times New Roman" w:hAnsi="Times New Roman" w:cs="Times New Roman"/>
        </w:rPr>
      </w:pPr>
      <w:r w:rsidRPr="0088187E">
        <w:rPr>
          <w:rFonts w:ascii="Times New Roman" w:hAnsi="Times New Roman" w:cs="Times New Roman"/>
        </w:rPr>
        <w:t xml:space="preserve">Install Necessary Programming Languages and Runtimes: </w:t>
      </w:r>
      <w:proofErr w:type="spellStart"/>
      <w:r w:rsidRPr="0088187E">
        <w:rPr>
          <w:rFonts w:ascii="Times New Roman" w:hAnsi="Times New Roman" w:cs="Times New Roman"/>
        </w:rPr>
        <w:t>Instal</w:t>
      </w:r>
      <w:proofErr w:type="spellEnd"/>
      <w:r w:rsidRPr="0088187E">
        <w:rPr>
          <w:rFonts w:ascii="Times New Roman" w:hAnsi="Times New Roman" w:cs="Times New Roman"/>
        </w:rPr>
        <w:t xml:space="preserve"> Python from </w:t>
      </w:r>
      <w:hyperlink r:id="rId16" w:history="1">
        <w:r w:rsidRPr="0088187E">
          <w:rPr>
            <w:rStyle w:val="Hyperlink"/>
            <w:rFonts w:ascii="Times New Roman" w:hAnsi="Times New Roman" w:cs="Times New Roman"/>
          </w:rPr>
          <w:t>http://wwww.python.org</w:t>
        </w:r>
      </w:hyperlink>
      <w:r w:rsidRPr="0088187E">
        <w:rPr>
          <w:rFonts w:ascii="Times New Roman" w:hAnsi="Times New Roman" w:cs="Times New Roman"/>
        </w:rPr>
        <w:t xml:space="preserve"> programming language required for your project and install their respective compilers, interpreters, or runtimes. Ensure you have the necessary tools to build and execute your code</w:t>
      </w:r>
    </w:p>
    <w:p w14:paraId="6FC58B6C" w14:textId="77777777" w:rsidR="00CB1BFF" w:rsidRPr="0088187E" w:rsidRDefault="00CB1BFF" w:rsidP="003F2C55">
      <w:pPr>
        <w:rPr>
          <w:rFonts w:ascii="Times New Roman" w:hAnsi="Times New Roman" w:cs="Times New Roman"/>
        </w:rPr>
      </w:pPr>
    </w:p>
    <w:p w14:paraId="0882A29B" w14:textId="265BCB64" w:rsidR="00CB1BFF" w:rsidRPr="0088187E" w:rsidRDefault="00CB1BFF" w:rsidP="003F2C55">
      <w:pPr>
        <w:rPr>
          <w:rFonts w:ascii="Times New Roman" w:hAnsi="Times New Roman" w:cs="Times New Roman"/>
        </w:rPr>
      </w:pPr>
      <w:r w:rsidRPr="0088187E">
        <w:rPr>
          <w:rFonts w:ascii="Times New Roman" w:hAnsi="Times New Roman" w:cs="Times New Roman"/>
        </w:rPr>
        <w:t>1. Go to the official Python website: [python.org](</w:t>
      </w:r>
      <w:hyperlink r:id="rId17" w:history="1">
        <w:r w:rsidRPr="0088187E">
          <w:rPr>
            <w:rStyle w:val="Hyperlink"/>
            <w:rFonts w:ascii="Times New Roman" w:hAnsi="Times New Roman" w:cs="Times New Roman"/>
          </w:rPr>
          <w:t>https://www.python.org/</w:t>
        </w:r>
      </w:hyperlink>
      <w:r w:rsidRPr="0088187E">
        <w:rPr>
          <w:rFonts w:ascii="Times New Roman" w:hAnsi="Times New Roman" w:cs="Times New Roman"/>
        </w:rPr>
        <w:t>).</w:t>
      </w:r>
    </w:p>
    <w:p w14:paraId="16A4BBCC" w14:textId="008C629B" w:rsidR="00CB1BFF" w:rsidRPr="0088187E" w:rsidRDefault="00CB1BFF" w:rsidP="003F2C55">
      <w:pPr>
        <w:rPr>
          <w:rFonts w:ascii="Times New Roman" w:hAnsi="Times New Roman" w:cs="Times New Roman"/>
        </w:rPr>
      </w:pPr>
      <w:r w:rsidRPr="0088187E">
        <w:rPr>
          <w:rFonts w:ascii="Times New Roman" w:hAnsi="Times New Roman" w:cs="Times New Roman"/>
        </w:rPr>
        <w:t>2. Navigate to the ‘Downloads’ section.</w:t>
      </w:r>
    </w:p>
    <w:p w14:paraId="48C55062" w14:textId="77777777" w:rsidR="00CB1BFF" w:rsidRPr="0088187E" w:rsidRDefault="00CB1BFF" w:rsidP="003F2C55">
      <w:pPr>
        <w:rPr>
          <w:rFonts w:ascii="Times New Roman" w:hAnsi="Times New Roman" w:cs="Times New Roman"/>
        </w:rPr>
      </w:pPr>
      <w:r w:rsidRPr="0088187E">
        <w:rPr>
          <w:rFonts w:ascii="Times New Roman" w:hAnsi="Times New Roman" w:cs="Times New Roman"/>
        </w:rPr>
        <w:t xml:space="preserve">3. Choose the version suitable for your operating system (Windows, </w:t>
      </w:r>
      <w:proofErr w:type="spellStart"/>
      <w:r w:rsidRPr="0088187E">
        <w:rPr>
          <w:rFonts w:ascii="Times New Roman" w:hAnsi="Times New Roman" w:cs="Times New Roman"/>
        </w:rPr>
        <w:t>macOS</w:t>
      </w:r>
      <w:proofErr w:type="spellEnd"/>
      <w:r w:rsidRPr="0088187E">
        <w:rPr>
          <w:rFonts w:ascii="Times New Roman" w:hAnsi="Times New Roman" w:cs="Times New Roman"/>
        </w:rPr>
        <w:t>, or Linux/UNIX).</w:t>
      </w:r>
    </w:p>
    <w:p w14:paraId="54A9A02F" w14:textId="77777777" w:rsidR="00CB1BFF" w:rsidRPr="0088187E" w:rsidRDefault="00CB1BFF" w:rsidP="003F2C55">
      <w:pPr>
        <w:rPr>
          <w:rFonts w:ascii="Times New Roman" w:hAnsi="Times New Roman" w:cs="Times New Roman"/>
        </w:rPr>
      </w:pPr>
      <w:r w:rsidRPr="0088187E">
        <w:rPr>
          <w:rFonts w:ascii="Times New Roman" w:hAnsi="Times New Roman" w:cs="Times New Roman"/>
        </w:rPr>
        <w:t>4. After downloading the installer, run it.</w:t>
      </w:r>
    </w:p>
    <w:p w14:paraId="0A730A16" w14:textId="272647E3" w:rsidR="00CB1BFF" w:rsidRPr="0088187E" w:rsidRDefault="00CB1BFF" w:rsidP="003F2C55">
      <w:pPr>
        <w:rPr>
          <w:rFonts w:ascii="Times New Roman" w:hAnsi="Times New Roman" w:cs="Times New Roman"/>
        </w:rPr>
      </w:pPr>
      <w:r w:rsidRPr="0088187E">
        <w:rPr>
          <w:rFonts w:ascii="Times New Roman" w:hAnsi="Times New Roman" w:cs="Times New Roman"/>
        </w:rPr>
        <w:t>5. During installation, make sure to check the box that says “Add Python to PATH” before you click “Install Now”.</w:t>
      </w:r>
    </w:p>
    <w:p w14:paraId="7A56ADC1" w14:textId="77777777" w:rsidR="00CB1BFF" w:rsidRPr="0088187E" w:rsidRDefault="00CB1BFF" w:rsidP="003F2C55">
      <w:pPr>
        <w:rPr>
          <w:rFonts w:ascii="Times New Roman" w:hAnsi="Times New Roman" w:cs="Times New Roman"/>
        </w:rPr>
      </w:pPr>
      <w:r w:rsidRPr="0088187E">
        <w:rPr>
          <w:rFonts w:ascii="Times New Roman" w:hAnsi="Times New Roman" w:cs="Times New Roman"/>
        </w:rPr>
        <w:t>6. Follow the rest of the prompts to complete the installation.</w:t>
      </w:r>
    </w:p>
    <w:p w14:paraId="6A54B50E" w14:textId="77777777" w:rsidR="00CB1BFF" w:rsidRPr="0088187E" w:rsidRDefault="00CB1BFF" w:rsidP="003F2C55">
      <w:pPr>
        <w:rPr>
          <w:rFonts w:ascii="Times New Roman" w:hAnsi="Times New Roman" w:cs="Times New Roman"/>
        </w:rPr>
      </w:pPr>
    </w:p>
    <w:p w14:paraId="4EB2C229" w14:textId="120534C8" w:rsidR="00CB1BFF" w:rsidRPr="0088187E" w:rsidRDefault="00CB1BFF" w:rsidP="003F2C55">
      <w:pPr>
        <w:rPr>
          <w:rFonts w:ascii="Times New Roman" w:hAnsi="Times New Roman" w:cs="Times New Roman"/>
        </w:rPr>
      </w:pPr>
      <w:r w:rsidRPr="0088187E">
        <w:rPr>
          <w:rFonts w:ascii="Times New Roman" w:hAnsi="Times New Roman" w:cs="Times New Roman"/>
        </w:rPr>
        <w:t xml:space="preserve">After installation, </w:t>
      </w:r>
      <w:r w:rsidR="00815CBD" w:rsidRPr="0088187E">
        <w:rPr>
          <w:rFonts w:ascii="Times New Roman" w:hAnsi="Times New Roman" w:cs="Times New Roman"/>
        </w:rPr>
        <w:t xml:space="preserve">I </w:t>
      </w:r>
      <w:r w:rsidRPr="0088187E">
        <w:rPr>
          <w:rFonts w:ascii="Times New Roman" w:hAnsi="Times New Roman" w:cs="Times New Roman"/>
        </w:rPr>
        <w:t xml:space="preserve">can verify that Python is installed correctly by opening </w:t>
      </w:r>
      <w:r w:rsidR="00815CBD" w:rsidRPr="0088187E">
        <w:rPr>
          <w:rFonts w:ascii="Times New Roman" w:hAnsi="Times New Roman" w:cs="Times New Roman"/>
        </w:rPr>
        <w:t>my</w:t>
      </w:r>
      <w:r w:rsidRPr="0088187E">
        <w:rPr>
          <w:rFonts w:ascii="Times New Roman" w:hAnsi="Times New Roman" w:cs="Times New Roman"/>
        </w:rPr>
        <w:t xml:space="preserve"> command line (</w:t>
      </w:r>
      <w:proofErr w:type="spellStart"/>
      <w:r w:rsidRPr="0088187E">
        <w:rPr>
          <w:rFonts w:ascii="Times New Roman" w:hAnsi="Times New Roman" w:cs="Times New Roman"/>
        </w:rPr>
        <w:t>cmd</w:t>
      </w:r>
      <w:proofErr w:type="spellEnd"/>
      <w:r w:rsidRPr="0088187E">
        <w:rPr>
          <w:rFonts w:ascii="Times New Roman" w:hAnsi="Times New Roman" w:cs="Times New Roman"/>
        </w:rPr>
        <w:t xml:space="preserve"> on Windows, Terminal on </w:t>
      </w:r>
      <w:proofErr w:type="spellStart"/>
      <w:r w:rsidRPr="0088187E">
        <w:rPr>
          <w:rFonts w:ascii="Times New Roman" w:hAnsi="Times New Roman" w:cs="Times New Roman"/>
        </w:rPr>
        <w:t>macOS</w:t>
      </w:r>
      <w:proofErr w:type="spellEnd"/>
      <w:r w:rsidRPr="0088187E">
        <w:rPr>
          <w:rFonts w:ascii="Times New Roman" w:hAnsi="Times New Roman" w:cs="Times New Roman"/>
        </w:rPr>
        <w:t xml:space="preserve"> and Linux) and typing `python –version`. </w:t>
      </w:r>
      <w:r w:rsidR="00815CBD" w:rsidRPr="0088187E">
        <w:rPr>
          <w:rFonts w:ascii="Times New Roman" w:hAnsi="Times New Roman" w:cs="Times New Roman"/>
        </w:rPr>
        <w:t>I</w:t>
      </w:r>
      <w:r w:rsidRPr="0088187E">
        <w:rPr>
          <w:rFonts w:ascii="Times New Roman" w:hAnsi="Times New Roman" w:cs="Times New Roman"/>
        </w:rPr>
        <w:t xml:space="preserve"> should see the Python version number that </w:t>
      </w:r>
      <w:r w:rsidR="00815CBD" w:rsidRPr="0088187E">
        <w:rPr>
          <w:rFonts w:ascii="Times New Roman" w:hAnsi="Times New Roman" w:cs="Times New Roman"/>
        </w:rPr>
        <w:t xml:space="preserve">I </w:t>
      </w:r>
      <w:r w:rsidRPr="0088187E">
        <w:rPr>
          <w:rFonts w:ascii="Times New Roman" w:hAnsi="Times New Roman" w:cs="Times New Roman"/>
        </w:rPr>
        <w:t>installed.</w:t>
      </w:r>
    </w:p>
    <w:p w14:paraId="3ACF8433" w14:textId="77777777" w:rsidR="00CB1BFF" w:rsidRPr="0088187E" w:rsidRDefault="00CB1BFF" w:rsidP="003F2C55">
      <w:pPr>
        <w:rPr>
          <w:rFonts w:ascii="Times New Roman" w:hAnsi="Times New Roman" w:cs="Times New Roman"/>
        </w:rPr>
      </w:pPr>
    </w:p>
    <w:p w14:paraId="460F622F" w14:textId="136CAC0B" w:rsidR="00CB1BFF" w:rsidRPr="0088187E" w:rsidRDefault="00CB1BFF" w:rsidP="003F2C55">
      <w:pPr>
        <w:rPr>
          <w:rFonts w:ascii="Times New Roman" w:hAnsi="Times New Roman" w:cs="Times New Roman"/>
        </w:rPr>
      </w:pPr>
    </w:p>
    <w:p w14:paraId="0737D8B3" w14:textId="34C4F6D8" w:rsidR="0012728B" w:rsidRPr="0088187E" w:rsidRDefault="00686AD5" w:rsidP="003F2C55">
      <w:pPr>
        <w:rPr>
          <w:rFonts w:ascii="Times New Roman" w:hAnsi="Times New Roman" w:cs="Times New Roman"/>
        </w:rPr>
      </w:pPr>
      <w:r w:rsidRPr="0088187E">
        <w:rPr>
          <w:rFonts w:ascii="Times New Roman" w:hAnsi="Times New Roman" w:cs="Times New Roman"/>
        </w:rPr>
        <w:t>Install Package Managers: If applicable, install package managers like pip (Python).</w:t>
      </w:r>
    </w:p>
    <w:p w14:paraId="0480FE82" w14:textId="77777777" w:rsidR="0012728B" w:rsidRPr="0088187E" w:rsidRDefault="0012728B" w:rsidP="003F2C55">
      <w:pPr>
        <w:rPr>
          <w:rFonts w:ascii="Times New Roman" w:hAnsi="Times New Roman" w:cs="Times New Roman"/>
        </w:rPr>
      </w:pPr>
    </w:p>
    <w:p w14:paraId="63B06C89" w14:textId="339028F6" w:rsidR="0012728B" w:rsidRPr="0088187E" w:rsidRDefault="0012728B" w:rsidP="003F2C55">
      <w:pPr>
        <w:rPr>
          <w:rFonts w:ascii="Times New Roman" w:hAnsi="Times New Roman" w:cs="Times New Roman"/>
        </w:rPr>
      </w:pPr>
      <w:r w:rsidRPr="0088187E">
        <w:rPr>
          <w:rFonts w:ascii="Times New Roman" w:hAnsi="Times New Roman" w:cs="Times New Roman"/>
        </w:rPr>
        <w:t>1. Download get-</w:t>
      </w:r>
      <w:proofErr w:type="spellStart"/>
      <w:r w:rsidRPr="0088187E">
        <w:rPr>
          <w:rFonts w:ascii="Times New Roman" w:hAnsi="Times New Roman" w:cs="Times New Roman"/>
        </w:rPr>
        <w:t>pip.py</w:t>
      </w:r>
      <w:proofErr w:type="spellEnd"/>
      <w:r w:rsidRPr="0088187E">
        <w:rPr>
          <w:rFonts w:ascii="Times New Roman" w:hAnsi="Times New Roman" w:cs="Times New Roman"/>
        </w:rPr>
        <w:t>:</w:t>
      </w:r>
    </w:p>
    <w:p w14:paraId="02409D2A" w14:textId="7C832762"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   - Visit the link [bootstrap.pypa.io/get-pip.py](</w:t>
      </w:r>
      <w:hyperlink r:id="rId18" w:history="1">
        <w:r w:rsidRPr="0088187E">
          <w:rPr>
            <w:rStyle w:val="Hyperlink"/>
            <w:rFonts w:ascii="Times New Roman" w:hAnsi="Times New Roman" w:cs="Times New Roman"/>
          </w:rPr>
          <w:t>https://bootstrap.pypa.io/get-pip.py</w:t>
        </w:r>
      </w:hyperlink>
      <w:r w:rsidRPr="0088187E">
        <w:rPr>
          <w:rFonts w:ascii="Times New Roman" w:hAnsi="Times New Roman" w:cs="Times New Roman"/>
        </w:rPr>
        <w:t>) on your browser.</w:t>
      </w:r>
    </w:p>
    <w:p w14:paraId="03D9FC20" w14:textId="10883E33"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   Right-click on the page and select “Save As” to download the `get-</w:t>
      </w:r>
      <w:proofErr w:type="spellStart"/>
      <w:r w:rsidRPr="0088187E">
        <w:rPr>
          <w:rFonts w:ascii="Times New Roman" w:hAnsi="Times New Roman" w:cs="Times New Roman"/>
        </w:rPr>
        <w:t>pip.py</w:t>
      </w:r>
      <w:proofErr w:type="spellEnd"/>
      <w:r w:rsidRPr="0088187E">
        <w:rPr>
          <w:rFonts w:ascii="Times New Roman" w:hAnsi="Times New Roman" w:cs="Times New Roman"/>
        </w:rPr>
        <w:t>` file to your computer.</w:t>
      </w:r>
    </w:p>
    <w:p w14:paraId="5CA9FD04" w14:textId="77777777" w:rsidR="0012728B" w:rsidRPr="0088187E" w:rsidRDefault="0012728B" w:rsidP="003F2C55">
      <w:pPr>
        <w:rPr>
          <w:rFonts w:ascii="Times New Roman" w:hAnsi="Times New Roman" w:cs="Times New Roman"/>
        </w:rPr>
      </w:pPr>
    </w:p>
    <w:p w14:paraId="005C656F" w14:textId="5E3A2A2B"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2. </w:t>
      </w:r>
      <w:r w:rsidR="009351DC" w:rsidRPr="0088187E">
        <w:rPr>
          <w:rFonts w:ascii="Times New Roman" w:hAnsi="Times New Roman" w:cs="Times New Roman"/>
        </w:rPr>
        <w:t>I</w:t>
      </w:r>
      <w:r w:rsidRPr="0088187E">
        <w:rPr>
          <w:rFonts w:ascii="Times New Roman" w:hAnsi="Times New Roman" w:cs="Times New Roman"/>
        </w:rPr>
        <w:t>nstall pip</w:t>
      </w:r>
      <w:r w:rsidR="009351DC" w:rsidRPr="0088187E">
        <w:rPr>
          <w:rFonts w:ascii="Times New Roman" w:hAnsi="Times New Roman" w:cs="Times New Roman"/>
        </w:rPr>
        <w:t>:</w:t>
      </w:r>
    </w:p>
    <w:p w14:paraId="73ABFD22" w14:textId="73442A9D"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   Open your command prompt (</w:t>
      </w:r>
      <w:proofErr w:type="spellStart"/>
      <w:r w:rsidRPr="0088187E">
        <w:rPr>
          <w:rFonts w:ascii="Times New Roman" w:hAnsi="Times New Roman" w:cs="Times New Roman"/>
        </w:rPr>
        <w:t>cmd</w:t>
      </w:r>
      <w:proofErr w:type="spellEnd"/>
      <w:r w:rsidRPr="0088187E">
        <w:rPr>
          <w:rFonts w:ascii="Times New Roman" w:hAnsi="Times New Roman" w:cs="Times New Roman"/>
        </w:rPr>
        <w:t>) or terminal.</w:t>
      </w:r>
    </w:p>
    <w:p w14:paraId="281AE8D5" w14:textId="4843FCC0"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   Navigate to the directory where you downloaded `get-</w:t>
      </w:r>
      <w:proofErr w:type="spellStart"/>
      <w:r w:rsidRPr="0088187E">
        <w:rPr>
          <w:rFonts w:ascii="Times New Roman" w:hAnsi="Times New Roman" w:cs="Times New Roman"/>
        </w:rPr>
        <w:t>pip.py</w:t>
      </w:r>
      <w:proofErr w:type="spellEnd"/>
      <w:r w:rsidRPr="0088187E">
        <w:rPr>
          <w:rFonts w:ascii="Times New Roman" w:hAnsi="Times New Roman" w:cs="Times New Roman"/>
        </w:rPr>
        <w:t>`.</w:t>
      </w:r>
    </w:p>
    <w:p w14:paraId="2B62EF40" w14:textId="099EE0EF"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   Run the following command: `python get-</w:t>
      </w:r>
      <w:proofErr w:type="spellStart"/>
      <w:r w:rsidRPr="0088187E">
        <w:rPr>
          <w:rFonts w:ascii="Times New Roman" w:hAnsi="Times New Roman" w:cs="Times New Roman"/>
        </w:rPr>
        <w:t>pip.py</w:t>
      </w:r>
      <w:proofErr w:type="spellEnd"/>
      <w:r w:rsidRPr="0088187E">
        <w:rPr>
          <w:rFonts w:ascii="Times New Roman" w:hAnsi="Times New Roman" w:cs="Times New Roman"/>
        </w:rPr>
        <w:t>`</w:t>
      </w:r>
    </w:p>
    <w:p w14:paraId="0D8122C0" w14:textId="77777777" w:rsidR="0012728B" w:rsidRPr="0088187E" w:rsidRDefault="0012728B" w:rsidP="003F2C55">
      <w:pPr>
        <w:rPr>
          <w:rFonts w:ascii="Times New Roman" w:hAnsi="Times New Roman" w:cs="Times New Roman"/>
        </w:rPr>
      </w:pPr>
    </w:p>
    <w:p w14:paraId="2E1ED194" w14:textId="1AD7E3F6"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This will install pip on </w:t>
      </w:r>
      <w:r w:rsidR="009351DC" w:rsidRPr="0088187E">
        <w:rPr>
          <w:rFonts w:ascii="Times New Roman" w:hAnsi="Times New Roman" w:cs="Times New Roman"/>
        </w:rPr>
        <w:t>my</w:t>
      </w:r>
      <w:r w:rsidRPr="0088187E">
        <w:rPr>
          <w:rFonts w:ascii="Times New Roman" w:hAnsi="Times New Roman" w:cs="Times New Roman"/>
        </w:rPr>
        <w:t xml:space="preserve"> system, and </w:t>
      </w:r>
      <w:r w:rsidR="009351DC" w:rsidRPr="0088187E">
        <w:rPr>
          <w:rFonts w:ascii="Times New Roman" w:hAnsi="Times New Roman" w:cs="Times New Roman"/>
        </w:rPr>
        <w:t>I</w:t>
      </w:r>
      <w:r w:rsidRPr="0088187E">
        <w:rPr>
          <w:rFonts w:ascii="Times New Roman" w:hAnsi="Times New Roman" w:cs="Times New Roman"/>
        </w:rPr>
        <w:t xml:space="preserve"> should see a success message in the command prompt or terminal once it’s installed.</w:t>
      </w:r>
    </w:p>
    <w:p w14:paraId="6F5AEC96" w14:textId="77777777" w:rsidR="0012728B" w:rsidRPr="0088187E" w:rsidRDefault="0012728B" w:rsidP="003F2C55">
      <w:pPr>
        <w:rPr>
          <w:rFonts w:ascii="Times New Roman" w:hAnsi="Times New Roman" w:cs="Times New Roman"/>
        </w:rPr>
      </w:pPr>
    </w:p>
    <w:p w14:paraId="0E331DD2" w14:textId="50C79606" w:rsidR="0012728B" w:rsidRPr="0088187E" w:rsidRDefault="0012728B" w:rsidP="003F2C55">
      <w:pPr>
        <w:rPr>
          <w:rFonts w:ascii="Times New Roman" w:hAnsi="Times New Roman" w:cs="Times New Roman"/>
        </w:rPr>
      </w:pPr>
      <w:r w:rsidRPr="0088187E">
        <w:rPr>
          <w:rFonts w:ascii="Times New Roman" w:hAnsi="Times New Roman" w:cs="Times New Roman"/>
        </w:rPr>
        <w:t xml:space="preserve">Remember, you might need to use `python3` instead of `python` if you have both Python 2 and Python 3 installed on your system. Also, if you’re using Linux or </w:t>
      </w:r>
      <w:proofErr w:type="spellStart"/>
      <w:r w:rsidRPr="0088187E">
        <w:rPr>
          <w:rFonts w:ascii="Times New Roman" w:hAnsi="Times New Roman" w:cs="Times New Roman"/>
        </w:rPr>
        <w:t>MacOS</w:t>
      </w:r>
      <w:proofErr w:type="spellEnd"/>
      <w:r w:rsidRPr="0088187E">
        <w:rPr>
          <w:rFonts w:ascii="Times New Roman" w:hAnsi="Times New Roman" w:cs="Times New Roman"/>
        </w:rPr>
        <w:t>, you might need to use `</w:t>
      </w:r>
      <w:proofErr w:type="spellStart"/>
      <w:r w:rsidRPr="0088187E">
        <w:rPr>
          <w:rFonts w:ascii="Times New Roman" w:hAnsi="Times New Roman" w:cs="Times New Roman"/>
        </w:rPr>
        <w:t>sudo</w:t>
      </w:r>
      <w:proofErr w:type="spellEnd"/>
      <w:r w:rsidRPr="0088187E">
        <w:rPr>
          <w:rFonts w:ascii="Times New Roman" w:hAnsi="Times New Roman" w:cs="Times New Roman"/>
        </w:rPr>
        <w:t>` for administrative privileges: `</w:t>
      </w:r>
      <w:proofErr w:type="spellStart"/>
      <w:r w:rsidRPr="0088187E">
        <w:rPr>
          <w:rFonts w:ascii="Times New Roman" w:hAnsi="Times New Roman" w:cs="Times New Roman"/>
        </w:rPr>
        <w:t>sudo</w:t>
      </w:r>
      <w:proofErr w:type="spellEnd"/>
      <w:r w:rsidRPr="0088187E">
        <w:rPr>
          <w:rFonts w:ascii="Times New Roman" w:hAnsi="Times New Roman" w:cs="Times New Roman"/>
        </w:rPr>
        <w:t xml:space="preserve"> python get-</w:t>
      </w:r>
      <w:proofErr w:type="spellStart"/>
      <w:r w:rsidRPr="0088187E">
        <w:rPr>
          <w:rFonts w:ascii="Times New Roman" w:hAnsi="Times New Roman" w:cs="Times New Roman"/>
        </w:rPr>
        <w:t>pip.py</w:t>
      </w:r>
      <w:proofErr w:type="spellEnd"/>
      <w:r w:rsidRPr="0088187E">
        <w:rPr>
          <w:rFonts w:ascii="Times New Roman" w:hAnsi="Times New Roman" w:cs="Times New Roman"/>
        </w:rPr>
        <w:t>`.</w:t>
      </w:r>
    </w:p>
    <w:p w14:paraId="10EB74CE" w14:textId="36765655" w:rsidR="0012728B" w:rsidRPr="0088187E" w:rsidRDefault="0012728B" w:rsidP="003F2C55">
      <w:pPr>
        <w:rPr>
          <w:rFonts w:ascii="Times New Roman" w:hAnsi="Times New Roman" w:cs="Times New Roman"/>
        </w:rPr>
      </w:pPr>
    </w:p>
    <w:p w14:paraId="400D7BD1" w14:textId="77777777" w:rsidR="00686AD5" w:rsidRPr="0088187E" w:rsidRDefault="00686AD5" w:rsidP="003F2C55">
      <w:pPr>
        <w:rPr>
          <w:rFonts w:ascii="Times New Roman" w:hAnsi="Times New Roman" w:cs="Times New Roman"/>
        </w:rPr>
      </w:pPr>
    </w:p>
    <w:p w14:paraId="1E871661" w14:textId="0A58DA41" w:rsidR="00546207" w:rsidRPr="0088187E" w:rsidRDefault="00686AD5" w:rsidP="003F2C55">
      <w:pPr>
        <w:rPr>
          <w:rFonts w:ascii="Times New Roman" w:hAnsi="Times New Roman" w:cs="Times New Roman"/>
        </w:rPr>
      </w:pPr>
      <w:r w:rsidRPr="0088187E">
        <w:rPr>
          <w:rFonts w:ascii="Times New Roman" w:hAnsi="Times New Roman" w:cs="Times New Roman"/>
        </w:rPr>
        <w:t xml:space="preserve">Configure a Database (MySQL): Download and install MySQL database. </w:t>
      </w:r>
      <w:hyperlink r:id="rId19" w:history="1">
        <w:r w:rsidRPr="0088187E">
          <w:rPr>
            <w:rStyle w:val="Hyperlink"/>
            <w:rFonts w:ascii="Times New Roman" w:hAnsi="Times New Roman" w:cs="Times New Roman"/>
          </w:rPr>
          <w:t>https://dev.mysql.com/downloads/windows/installer/5.7.html</w:t>
        </w:r>
      </w:hyperlink>
    </w:p>
    <w:p w14:paraId="3F72535E" w14:textId="2C95286D" w:rsidR="00546207" w:rsidRPr="0088187E" w:rsidRDefault="00F702D8" w:rsidP="003F2C5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66F3545C" wp14:editId="4C869721">
            <wp:simplePos x="0" y="0"/>
            <wp:positionH relativeFrom="column">
              <wp:posOffset>-548640</wp:posOffset>
            </wp:positionH>
            <wp:positionV relativeFrom="paragraph">
              <wp:posOffset>0</wp:posOffset>
            </wp:positionV>
            <wp:extent cx="4949825" cy="8366760"/>
            <wp:effectExtent l="0" t="0" r="3175" b="0"/>
            <wp:wrapTopAndBottom/>
            <wp:docPr id="26299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9510" name="Picture 26299510"/>
                    <pic:cNvPicPr/>
                  </pic:nvPicPr>
                  <pic:blipFill>
                    <a:blip r:embed="rId20">
                      <a:extLst>
                        <a:ext uri="{28A0092B-C50C-407E-A947-70E740481C1C}">
                          <a14:useLocalDpi xmlns:a14="http://schemas.microsoft.com/office/drawing/2010/main" val="0"/>
                        </a:ext>
                      </a:extLst>
                    </a:blip>
                    <a:stretch>
                      <a:fillRect/>
                    </a:stretch>
                  </pic:blipFill>
                  <pic:spPr>
                    <a:xfrm>
                      <a:off x="0" y="0"/>
                      <a:ext cx="4949825" cy="8366760"/>
                    </a:xfrm>
                    <a:prstGeom prst="rect">
                      <a:avLst/>
                    </a:prstGeom>
                  </pic:spPr>
                </pic:pic>
              </a:graphicData>
            </a:graphic>
          </wp:anchor>
        </w:drawing>
      </w:r>
    </w:p>
    <w:p w14:paraId="1FF5059B" w14:textId="713CB017" w:rsidR="00546207" w:rsidRPr="0088187E" w:rsidRDefault="002110F7" w:rsidP="003F2C5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53AFC14A" wp14:editId="29C59CEB">
            <wp:simplePos x="0" y="0"/>
            <wp:positionH relativeFrom="column">
              <wp:posOffset>-548640</wp:posOffset>
            </wp:positionH>
            <wp:positionV relativeFrom="paragraph">
              <wp:posOffset>0</wp:posOffset>
            </wp:positionV>
            <wp:extent cx="5252085" cy="8366760"/>
            <wp:effectExtent l="0" t="0" r="5715" b="0"/>
            <wp:wrapTopAndBottom/>
            <wp:docPr id="382772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2578" name="Picture 382772578"/>
                    <pic:cNvPicPr/>
                  </pic:nvPicPr>
                  <pic:blipFill>
                    <a:blip r:embed="rId21">
                      <a:extLst>
                        <a:ext uri="{28A0092B-C50C-407E-A947-70E740481C1C}">
                          <a14:useLocalDpi xmlns:a14="http://schemas.microsoft.com/office/drawing/2010/main" val="0"/>
                        </a:ext>
                      </a:extLst>
                    </a:blip>
                    <a:stretch>
                      <a:fillRect/>
                    </a:stretch>
                  </pic:blipFill>
                  <pic:spPr>
                    <a:xfrm>
                      <a:off x="0" y="0"/>
                      <a:ext cx="5252085" cy="8366760"/>
                    </a:xfrm>
                    <a:prstGeom prst="rect">
                      <a:avLst/>
                    </a:prstGeom>
                  </pic:spPr>
                </pic:pic>
              </a:graphicData>
            </a:graphic>
          </wp:anchor>
        </w:drawing>
      </w:r>
      <w:r w:rsidR="00546207" w:rsidRPr="0088187E">
        <w:rPr>
          <w:rFonts w:ascii="Times New Roman" w:hAnsi="Times New Roman" w:cs="Times New Roman"/>
        </w:rPr>
        <w:t>1. Go to the MySQL website at [mysql.com](</w:t>
      </w:r>
      <w:hyperlink r:id="rId22" w:history="1">
        <w:r w:rsidR="00546207" w:rsidRPr="0088187E">
          <w:rPr>
            <w:rStyle w:val="Hyperlink"/>
            <w:rFonts w:ascii="Times New Roman" w:hAnsi="Times New Roman" w:cs="Times New Roman"/>
          </w:rPr>
          <w:t>https://dev.mysql.com/downloads/windows/installer/5.7.html</w:t>
        </w:r>
      </w:hyperlink>
      <w:r w:rsidR="00546207" w:rsidRPr="0088187E">
        <w:rPr>
          <w:rFonts w:ascii="Times New Roman" w:hAnsi="Times New Roman" w:cs="Times New Roman"/>
        </w:rPr>
        <w:t>).</w:t>
      </w:r>
    </w:p>
    <w:p w14:paraId="15E4D797" w14:textId="5225BD73" w:rsidR="00546207" w:rsidRPr="0088187E" w:rsidRDefault="00546207" w:rsidP="003F2C55">
      <w:pPr>
        <w:rPr>
          <w:rFonts w:ascii="Times New Roman" w:hAnsi="Times New Roman" w:cs="Times New Roman"/>
        </w:rPr>
      </w:pPr>
      <w:r w:rsidRPr="0088187E">
        <w:rPr>
          <w:rFonts w:ascii="Times New Roman" w:hAnsi="Times New Roman" w:cs="Times New Roman"/>
        </w:rPr>
        <w:lastRenderedPageBreak/>
        <w:t>2. Choose the version of MySQL that you want to download. If you’re unsure, the website usually recommends a version.</w:t>
      </w:r>
    </w:p>
    <w:p w14:paraId="072F6BE3" w14:textId="2B14BF74" w:rsidR="00546207" w:rsidRPr="0088187E" w:rsidRDefault="00546207" w:rsidP="003F2C55">
      <w:pPr>
        <w:rPr>
          <w:rFonts w:ascii="Times New Roman" w:hAnsi="Times New Roman" w:cs="Times New Roman"/>
        </w:rPr>
      </w:pPr>
      <w:r w:rsidRPr="0088187E">
        <w:rPr>
          <w:rFonts w:ascii="Times New Roman" w:hAnsi="Times New Roman" w:cs="Times New Roman"/>
        </w:rPr>
        <w:t>3. Click on “Download” for the installer.</w:t>
      </w:r>
    </w:p>
    <w:p w14:paraId="414AA780" w14:textId="5425A694" w:rsidR="00546207" w:rsidRPr="0088187E" w:rsidRDefault="00546207" w:rsidP="003F2C55">
      <w:pPr>
        <w:rPr>
          <w:rFonts w:ascii="Times New Roman" w:hAnsi="Times New Roman" w:cs="Times New Roman"/>
        </w:rPr>
      </w:pPr>
      <w:r w:rsidRPr="0088187E">
        <w:rPr>
          <w:rFonts w:ascii="Times New Roman" w:hAnsi="Times New Roman" w:cs="Times New Roman"/>
        </w:rPr>
        <w:t>4. You may be asked to sign up or log in to an Oracle account, but this is usually optional. Look for a link that says “No thanks, just start my download” if you don’t want to sign up.</w:t>
      </w:r>
    </w:p>
    <w:p w14:paraId="6808B0A4" w14:textId="77777777" w:rsidR="00546207" w:rsidRPr="0088187E" w:rsidRDefault="00546207" w:rsidP="003F2C55">
      <w:pPr>
        <w:rPr>
          <w:rFonts w:ascii="Times New Roman" w:hAnsi="Times New Roman" w:cs="Times New Roman"/>
        </w:rPr>
      </w:pPr>
      <w:r w:rsidRPr="0088187E">
        <w:rPr>
          <w:rFonts w:ascii="Times New Roman" w:hAnsi="Times New Roman" w:cs="Times New Roman"/>
        </w:rPr>
        <w:t>5. Once the installer is downloaded, run it.</w:t>
      </w:r>
    </w:p>
    <w:p w14:paraId="306D66EF" w14:textId="77777777" w:rsidR="00546207" w:rsidRPr="0088187E" w:rsidRDefault="00546207" w:rsidP="003F2C55">
      <w:pPr>
        <w:rPr>
          <w:rFonts w:ascii="Times New Roman" w:hAnsi="Times New Roman" w:cs="Times New Roman"/>
        </w:rPr>
      </w:pPr>
      <w:r w:rsidRPr="0088187E">
        <w:rPr>
          <w:rFonts w:ascii="Times New Roman" w:hAnsi="Times New Roman" w:cs="Times New Roman"/>
        </w:rPr>
        <w:t>6. The installer will guide you through the setup process. You can choose a typical installation or customize it based on your needs.</w:t>
      </w:r>
    </w:p>
    <w:p w14:paraId="7012B31E" w14:textId="5A68E755" w:rsidR="00546207" w:rsidRPr="0088187E" w:rsidRDefault="00546207" w:rsidP="003F2C55">
      <w:pPr>
        <w:rPr>
          <w:rFonts w:ascii="Times New Roman" w:hAnsi="Times New Roman" w:cs="Times New Roman"/>
        </w:rPr>
      </w:pPr>
      <w:r w:rsidRPr="0088187E">
        <w:rPr>
          <w:rFonts w:ascii="Times New Roman" w:hAnsi="Times New Roman" w:cs="Times New Roman"/>
        </w:rPr>
        <w:t>7. During installation, you’ll be prompted to set a root password for the MySQL server. Make sure to remember this password as it’s important for accessing and managing your databases.</w:t>
      </w:r>
    </w:p>
    <w:p w14:paraId="5EDE77EA" w14:textId="7149F1A6" w:rsidR="00546207" w:rsidRPr="0088187E" w:rsidRDefault="00546207" w:rsidP="003F2C55">
      <w:pPr>
        <w:rPr>
          <w:rFonts w:ascii="Times New Roman" w:hAnsi="Times New Roman" w:cs="Times New Roman"/>
        </w:rPr>
      </w:pPr>
      <w:r w:rsidRPr="0088187E">
        <w:rPr>
          <w:rFonts w:ascii="Times New Roman" w:hAnsi="Times New Roman" w:cs="Times New Roman"/>
        </w:rPr>
        <w:t>8. After installation, you can use the MySQL Workbench or command line client to manage your databases.</w:t>
      </w:r>
    </w:p>
    <w:p w14:paraId="3C5181D1" w14:textId="77777777" w:rsidR="00686AD5" w:rsidRPr="0088187E" w:rsidRDefault="00686AD5" w:rsidP="003F2C55">
      <w:pPr>
        <w:rPr>
          <w:rFonts w:ascii="Times New Roman" w:hAnsi="Times New Roman" w:cs="Times New Roman"/>
        </w:rPr>
      </w:pPr>
    </w:p>
    <w:p w14:paraId="1DEDFD4E" w14:textId="77777777" w:rsidR="00686AD5" w:rsidRPr="0088187E" w:rsidRDefault="00686AD5" w:rsidP="003F2C55">
      <w:pPr>
        <w:rPr>
          <w:rFonts w:ascii="Times New Roman" w:hAnsi="Times New Roman" w:cs="Times New Roman"/>
        </w:rPr>
      </w:pPr>
      <w:r w:rsidRPr="0088187E">
        <w:rPr>
          <w:rFonts w:ascii="Times New Roman" w:hAnsi="Times New Roman" w:cs="Times New Roman"/>
        </w:rPr>
        <w:t xml:space="preserve">Explore Extensions and Plugins: Explore available extensions, plugins, and add-ons for your chosen text editor or IDE to enhance functionality, such as syntax highlighting, </w:t>
      </w:r>
      <w:proofErr w:type="spellStart"/>
      <w:r w:rsidRPr="0088187E">
        <w:rPr>
          <w:rFonts w:ascii="Times New Roman" w:hAnsi="Times New Roman" w:cs="Times New Roman"/>
        </w:rPr>
        <w:t>linting</w:t>
      </w:r>
      <w:proofErr w:type="spellEnd"/>
      <w:r w:rsidRPr="0088187E">
        <w:rPr>
          <w:rFonts w:ascii="Times New Roman" w:hAnsi="Times New Roman" w:cs="Times New Roman"/>
        </w:rPr>
        <w:t>, code formatting, and version control integration.</w:t>
      </w:r>
    </w:p>
    <w:p w14:paraId="4E1B4CA9" w14:textId="77777777" w:rsidR="00686AD5" w:rsidRPr="0088187E" w:rsidRDefault="00686AD5" w:rsidP="003F2C55">
      <w:pPr>
        <w:rPr>
          <w:rFonts w:ascii="Times New Roman" w:hAnsi="Times New Roman" w:cs="Times New Roman"/>
        </w:rPr>
      </w:pPr>
    </w:p>
    <w:p w14:paraId="0858D97F" w14:textId="1DB9A7A9" w:rsidR="00686AD5" w:rsidRPr="0088187E" w:rsidRDefault="00686AD5" w:rsidP="003F2C55">
      <w:pPr>
        <w:rPr>
          <w:rFonts w:ascii="Times New Roman" w:hAnsi="Times New Roman" w:cs="Times New Roman"/>
        </w:rPr>
      </w:pPr>
    </w:p>
    <w:p w14:paraId="0EF14171" w14:textId="11DEAB42" w:rsidR="00B873EE" w:rsidRPr="0088187E" w:rsidRDefault="00B873EE">
      <w:pPr>
        <w:jc w:val="center"/>
        <w:rPr>
          <w:rFonts w:ascii="Times New Roman" w:hAnsi="Times New Roman" w:cs="Times New Roman"/>
        </w:rPr>
      </w:pPr>
    </w:p>
    <w:p w14:paraId="586843B9" w14:textId="58460946" w:rsidR="00B873EE" w:rsidRPr="0088187E" w:rsidRDefault="00B873EE">
      <w:pPr>
        <w:rPr>
          <w:rFonts w:ascii="Times New Roman" w:hAnsi="Times New Roman" w:cs="Times New Roman"/>
        </w:rPr>
      </w:pPr>
    </w:p>
    <w:sectPr w:rsidR="00B873EE" w:rsidRPr="0088187E">
      <w:footerReference w:type="default" r:id="rId23"/>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AA68" w14:textId="77777777" w:rsidR="00386D3E" w:rsidRDefault="00386D3E">
      <w:pPr>
        <w:spacing w:after="0" w:line="240" w:lineRule="auto"/>
      </w:pPr>
      <w:r>
        <w:separator/>
      </w:r>
    </w:p>
  </w:endnote>
  <w:endnote w:type="continuationSeparator" w:id="0">
    <w:p w14:paraId="521BCD97" w14:textId="77777777" w:rsidR="00386D3E" w:rsidRDefault="0038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759C1B9" w14:textId="77777777" w:rsidR="00B873EE" w:rsidRDefault="00A40936">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292E" w14:textId="77777777" w:rsidR="00386D3E" w:rsidRDefault="00386D3E">
      <w:pPr>
        <w:spacing w:after="0" w:line="240" w:lineRule="auto"/>
      </w:pPr>
      <w:r>
        <w:separator/>
      </w:r>
    </w:p>
  </w:footnote>
  <w:footnote w:type="continuationSeparator" w:id="0">
    <w:p w14:paraId="1C6CF0E1" w14:textId="77777777" w:rsidR="00386D3E" w:rsidRDefault="00386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114182">
    <w:abstractNumId w:val="8"/>
  </w:num>
  <w:num w:numId="2" w16cid:durableId="464392667">
    <w:abstractNumId w:val="8"/>
  </w:num>
  <w:num w:numId="3" w16cid:durableId="1371110175">
    <w:abstractNumId w:val="9"/>
  </w:num>
  <w:num w:numId="4" w16cid:durableId="1326665542">
    <w:abstractNumId w:val="8"/>
    <w:lvlOverride w:ilvl="0">
      <w:lvl w:ilvl="0">
        <w:start w:val="1"/>
        <w:numFmt w:val="decimal"/>
        <w:lvlText w:val="%1."/>
        <w:lvlJc w:val="left"/>
        <w:pPr>
          <w:tabs>
            <w:tab w:val="num" w:pos="1080"/>
          </w:tabs>
          <w:ind w:left="1080" w:hanging="360"/>
        </w:pPr>
        <w:rPr>
          <w:rFonts w:hint="default"/>
        </w:rPr>
      </w:lvl>
    </w:lvlOverride>
  </w:num>
  <w:num w:numId="5" w16cid:durableId="1650016016">
    <w:abstractNumId w:val="10"/>
  </w:num>
  <w:num w:numId="6" w16cid:durableId="421493672">
    <w:abstractNumId w:val="7"/>
  </w:num>
  <w:num w:numId="7" w16cid:durableId="403379500">
    <w:abstractNumId w:val="6"/>
  </w:num>
  <w:num w:numId="8" w16cid:durableId="1467352073">
    <w:abstractNumId w:val="5"/>
  </w:num>
  <w:num w:numId="9" w16cid:durableId="2126347455">
    <w:abstractNumId w:val="4"/>
  </w:num>
  <w:num w:numId="10" w16cid:durableId="1612007536">
    <w:abstractNumId w:val="3"/>
  </w:num>
  <w:num w:numId="11" w16cid:durableId="568006234">
    <w:abstractNumId w:val="2"/>
  </w:num>
  <w:num w:numId="12" w16cid:durableId="566840870">
    <w:abstractNumId w:val="1"/>
  </w:num>
  <w:num w:numId="13" w16cid:durableId="1788694706">
    <w:abstractNumId w:val="0"/>
  </w:num>
  <w:num w:numId="14" w16cid:durableId="1360934316">
    <w:abstractNumId w:val="8"/>
    <w:lvlOverride w:ilvl="0">
      <w:startOverride w:val="1"/>
    </w:lvlOverride>
  </w:num>
  <w:num w:numId="15" w16cid:durableId="43262197">
    <w:abstractNumId w:val="8"/>
  </w:num>
  <w:num w:numId="16" w16cid:durableId="6614694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9C"/>
    <w:rsid w:val="000405D8"/>
    <w:rsid w:val="000A339C"/>
    <w:rsid w:val="000D51FF"/>
    <w:rsid w:val="0012728B"/>
    <w:rsid w:val="00156E72"/>
    <w:rsid w:val="00183D85"/>
    <w:rsid w:val="001E351C"/>
    <w:rsid w:val="00207030"/>
    <w:rsid w:val="002110F7"/>
    <w:rsid w:val="0024282B"/>
    <w:rsid w:val="00283E33"/>
    <w:rsid w:val="00300D0B"/>
    <w:rsid w:val="003024FF"/>
    <w:rsid w:val="00386D3E"/>
    <w:rsid w:val="003F2C55"/>
    <w:rsid w:val="00533900"/>
    <w:rsid w:val="00544E4B"/>
    <w:rsid w:val="00546207"/>
    <w:rsid w:val="00553AF7"/>
    <w:rsid w:val="00650F56"/>
    <w:rsid w:val="00686AD5"/>
    <w:rsid w:val="00687DA1"/>
    <w:rsid w:val="006936A1"/>
    <w:rsid w:val="007648C9"/>
    <w:rsid w:val="00815CBD"/>
    <w:rsid w:val="00833787"/>
    <w:rsid w:val="0088187E"/>
    <w:rsid w:val="008E6221"/>
    <w:rsid w:val="009310E6"/>
    <w:rsid w:val="009351DC"/>
    <w:rsid w:val="00A40936"/>
    <w:rsid w:val="00A84941"/>
    <w:rsid w:val="00AD505D"/>
    <w:rsid w:val="00B06AEF"/>
    <w:rsid w:val="00B76192"/>
    <w:rsid w:val="00B873EE"/>
    <w:rsid w:val="00C30753"/>
    <w:rsid w:val="00C4639C"/>
    <w:rsid w:val="00C673C0"/>
    <w:rsid w:val="00CB1BFF"/>
    <w:rsid w:val="00CC650E"/>
    <w:rsid w:val="00D5496C"/>
    <w:rsid w:val="00DD6B07"/>
    <w:rsid w:val="00DE268D"/>
    <w:rsid w:val="00DE32E0"/>
    <w:rsid w:val="00E430A5"/>
    <w:rsid w:val="00EB4519"/>
    <w:rsid w:val="00EC7F58"/>
    <w:rsid w:val="00F35DB6"/>
    <w:rsid w:val="00F702D8"/>
    <w:rsid w:val="00FD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5A55"/>
  <w15:chartTrackingRefBased/>
  <w15:docId w15:val="{CEFB0161-1323-CB47-BCA5-C6304225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686AD5"/>
    <w:rPr>
      <w:color w:val="34B6C3" w:themeColor="hyperlink"/>
      <w:u w:val="single"/>
    </w:rPr>
  </w:style>
  <w:style w:type="character" w:styleId="UnresolvedMention">
    <w:name w:val="Unresolved Mention"/>
    <w:basedOn w:val="DefaultParagraphFont"/>
    <w:uiPriority w:val="99"/>
    <w:semiHidden/>
    <w:unhideWhenUsed/>
    <w:rsid w:val="00686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github.com" TargetMode="External" /><Relationship Id="rId18" Type="http://schemas.openxmlformats.org/officeDocument/2006/relationships/hyperlink" Target="https://bootstrap.pypa.io/get-pip.py" TargetMode="External" /><Relationship Id="rId3" Type="http://schemas.openxmlformats.org/officeDocument/2006/relationships/settings" Target="settings.xml" /><Relationship Id="rId21" Type="http://schemas.openxmlformats.org/officeDocument/2006/relationships/image" Target="media/image5.jpeg" /><Relationship Id="rId7" Type="http://schemas.openxmlformats.org/officeDocument/2006/relationships/hyperlink" Target="https://www.microsoft.com/software-download/windows11" TargetMode="External" /><Relationship Id="rId12" Type="http://schemas.openxmlformats.org/officeDocument/2006/relationships/image" Target="media/image3.jpeg" /><Relationship Id="rId17" Type="http://schemas.openxmlformats.org/officeDocument/2006/relationships/hyperlink" Target="https://www.python.org/"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wwww.python.org" TargetMode="External" /><Relationship Id="rId20" Type="http://schemas.openxmlformats.org/officeDocument/2006/relationships/image" Target="media/image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code.visualstudio.com/" TargetMode="Externa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github.com/" TargetMode="External" /><Relationship Id="rId23" Type="http://schemas.openxmlformats.org/officeDocument/2006/relationships/footer" Target="footer1.xml" /><Relationship Id="rId10" Type="http://schemas.openxmlformats.org/officeDocument/2006/relationships/hyperlink" Target="https://code.visualstudio.com/Download" TargetMode="External" /><Relationship Id="rId19" Type="http://schemas.openxmlformats.org/officeDocument/2006/relationships/hyperlink" Target="https://dev.mysql.com/downloads/windows/installer/5.7.html" TargetMode="Externa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hyperlink" Target="https://git-scm.com/" TargetMode="External" /><Relationship Id="rId22" Type="http://schemas.openxmlformats.org/officeDocument/2006/relationships/hyperlink" Target="https://dev.mysql.com/downloads/windows/installer/5.7.html"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878C8E70-1808-2346-AD71-E7A43B4AD244%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%7b878C8E70-1808-2346-AD71-E7A43B4AD244%7dtf50002001.dotx</Template>
  <TotalTime>60</TotalTime>
  <Pages>13</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Adenya</dc:creator>
  <cp:keywords/>
  <dc:description/>
  <cp:lastModifiedBy>Cyrus Adenya</cp:lastModifiedBy>
  <cp:revision>41</cp:revision>
  <dcterms:created xsi:type="dcterms:W3CDTF">2024-06-18T14:21:00Z</dcterms:created>
  <dcterms:modified xsi:type="dcterms:W3CDTF">2024-06-18T15:31:00Z</dcterms:modified>
</cp:coreProperties>
</file>